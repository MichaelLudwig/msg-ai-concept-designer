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BFCFA" w14:textId="77777777" w:rsidR="007D2AA6" w:rsidRPr="00B4362E" w:rsidRDefault="00A0244B" w:rsidP="00D76283">
      <w:pPr>
        <w:rPr>
          <w:rFonts w:cs="Calibri"/>
        </w:rPr>
      </w:pPr>
      <w:r w:rsidRPr="00B4362E"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8240" behindDoc="0" locked="1" layoutInCell="1" allowOverlap="1" wp14:anchorId="75ABF0A6" wp14:editId="603C0CD5">
                <wp:simplePos x="0" y="0"/>
                <wp:positionH relativeFrom="page">
                  <wp:posOffset>756285</wp:posOffset>
                </wp:positionH>
                <wp:positionV relativeFrom="page">
                  <wp:posOffset>7013575</wp:posOffset>
                </wp:positionV>
                <wp:extent cx="6094800" cy="1447200"/>
                <wp:effectExtent l="0" t="0" r="1270" b="635"/>
                <wp:wrapThrough wrapText="bothSides">
                  <wp:wrapPolygon edited="0">
                    <wp:start x="0" y="0"/>
                    <wp:lineTo x="0" y="21325"/>
                    <wp:lineTo x="21537" y="21325"/>
                    <wp:lineTo x="21537" y="0"/>
                    <wp:lineTo x="0" y="0"/>
                  </wp:wrapPolygon>
                </wp:wrapThrough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8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14F9B" w14:textId="77777777" w:rsidR="00926E9C" w:rsidRDefault="00926E9C" w:rsidP="00926E9C">
                            <w:pP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1439"/>
                                <w:sz w:val="48"/>
                                <w:szCs w:val="44"/>
                              </w:rPr>
                              <w:t>IT Konzept Test</w:t>
                            </w:r>
                          </w:p>
                          <w:p w14:paraId="77A10F2D" w14:textId="2CC70FB3" w:rsidR="007D2AA6" w:rsidRDefault="006F359B" w:rsidP="00D76283">
                            <w:pPr>
                              <w:pStyle w:val="DeckblattUntertitel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Kundenname</w:t>
                            </w:r>
                          </w:p>
                          <w:sdt>
                            <w:sdtPr>
                              <w:alias w:val="msg_Klassifizierung"/>
                              <w:tag w:val="msg_Klassifizierung"/>
                              <w:id w:val="989532596"/>
                              <w:placeholder>
                                <w:docPart w:val="4053710C8E2F481B81052F1487BFF369"/>
                              </w:placeholder>
                            </w:sdtPr>
                            <w:sdtEndPr/>
                            <w:sdtContent>
                              <w:p w14:paraId="78D03704" w14:textId="77777777" w:rsidR="00307791" w:rsidRPr="00B4362E" w:rsidRDefault="0019131A" w:rsidP="00D76283">
                                <w:pPr>
                                  <w:pStyle w:val="msgClassification"/>
                                </w:pPr>
                                <w:r>
                                  <w:t>intern</w:t>
                                </w:r>
                              </w:p>
                            </w:sdtContent>
                          </w:sdt>
                          <w:p w14:paraId="66DB9674" w14:textId="77777777" w:rsidR="007D2AA6" w:rsidRPr="00B4362E" w:rsidRDefault="007D2AA6" w:rsidP="00D76283">
                            <w:pPr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BF0A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59.55pt;margin-top:552.25pt;width:479.9pt;height:1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" filled="f" stroked="f">
                <v:textbox inset="0,0,0,0">
                  <w:txbxContent>
                    <w:p w14:paraId="7F614F9B" w14:textId="77777777" w:rsidR="00926E9C" w:rsidRDefault="00926E9C" w:rsidP="00926E9C">
                      <w:pP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841439"/>
                          <w:sz w:val="48"/>
                          <w:szCs w:val="44"/>
                        </w:rPr>
                        <w:t>IT Konzept Test</w:t>
                      </w:r>
                    </w:p>
                    <w:p w14:paraId="77A10F2D" w14:textId="2CC70FB3" w:rsidR="007D2AA6" w:rsidRDefault="006F359B" w:rsidP="00D76283">
                      <w:pPr>
                        <w:pStyle w:val="DeckblattUntertitel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Kundenname</w:t>
                      </w:r>
                    </w:p>
                    <w:sdt>
                      <w:sdtPr>
                        <w:alias w:val="msg_Klassifizierung"/>
                        <w:tag w:val="msg_Klassifizierung"/>
                        <w:id w:val="989532596"/>
                        <w:placeholder>
                          <w:docPart w:val="4053710C8E2F481B81052F1487BFF369"/>
                        </w:placeholder>
                      </w:sdtPr>
                      <w:sdtEndPr/>
                      <w:sdtContent>
                        <w:p w14:paraId="78D03704" w14:textId="77777777" w:rsidR="00307791" w:rsidRPr="00B4362E" w:rsidRDefault="0019131A" w:rsidP="00D76283">
                          <w:pPr>
                            <w:pStyle w:val="msgClassification"/>
                          </w:pPr>
                          <w:r>
                            <w:t>intern</w:t>
                          </w:r>
                        </w:p>
                      </w:sdtContent>
                    </w:sdt>
                    <w:p w14:paraId="66DB9674" w14:textId="77777777" w:rsidR="007D2AA6" w:rsidRPr="00B4362E" w:rsidRDefault="007D2AA6" w:rsidP="00D76283">
                      <w:pPr>
                        <w:rPr>
                          <w:rFonts w:cs="Calibri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</w:p>
    <w:p w14:paraId="0A94C8F5" w14:textId="77777777" w:rsidR="006A5364" w:rsidRPr="00B4362E" w:rsidRDefault="006A5364" w:rsidP="00D76283">
      <w:pPr>
        <w:pStyle w:val="berschrift1"/>
        <w:rPr>
          <w:rFonts w:cs="Calibri"/>
        </w:rPr>
      </w:pPr>
      <w:bookmarkStart w:id="0" w:name="_Toc172033701"/>
      <w:r w:rsidRPr="00B4362E">
        <w:rPr>
          <w:rFonts w:cs="Calibri"/>
        </w:rPr>
        <w:lastRenderedPageBreak/>
        <w:t>Inhaltsverzeichnis</w:t>
      </w:r>
      <w:bookmarkEnd w:id="0"/>
    </w:p>
    <w:p w14:paraId="08EE1315" w14:textId="77777777" w:rsidR="006A5364" w:rsidRPr="00B4362E" w:rsidRDefault="006A5364" w:rsidP="00D76283">
      <w:pPr>
        <w:rPr>
          <w:rFonts w:cs="Calibri"/>
        </w:rPr>
      </w:pPr>
    </w:p>
    <w:p w14:paraId="558E6658" w14:textId="44AE0CD5" w:rsidR="008B67CC" w:rsidRDefault="006A5364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r w:rsidRPr="00B4362E">
        <w:rPr>
          <w:rFonts w:cs="Calibri"/>
          <w:iCs/>
          <w:caps/>
        </w:rPr>
        <w:fldChar w:fldCharType="begin"/>
      </w:r>
      <w:r w:rsidRPr="00B4362E">
        <w:rPr>
          <w:rFonts w:cs="Calibri"/>
          <w:iCs/>
          <w:caps/>
        </w:rPr>
        <w:instrText xml:space="preserve"> </w:instrText>
      </w:r>
      <w:r w:rsidR="00D416B6" w:rsidRPr="00B4362E">
        <w:rPr>
          <w:rFonts w:cs="Calibri"/>
          <w:iCs/>
          <w:caps/>
        </w:rPr>
        <w:instrText>TOC</w:instrText>
      </w:r>
      <w:r w:rsidRPr="00B4362E">
        <w:rPr>
          <w:rFonts w:cs="Calibri"/>
          <w:iCs/>
          <w:caps/>
        </w:rPr>
        <w:instrText xml:space="preserve"> \o "1-6" \h \z </w:instrText>
      </w:r>
      <w:r w:rsidRPr="00B4362E">
        <w:rPr>
          <w:rFonts w:cs="Calibri"/>
          <w:iCs/>
          <w:caps/>
        </w:rPr>
        <w:fldChar w:fldCharType="separate"/>
      </w:r>
      <w:hyperlink w:anchor="_Toc172033701" w:history="1">
        <w:r w:rsidR="008B67CC" w:rsidRPr="00223955">
          <w:rPr>
            <w:rStyle w:val="Hyperlink"/>
            <w:rFonts w:cs="Calibri"/>
            <w:noProof/>
          </w:rPr>
          <w:t>1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Inhaltsverzeichnis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_Toc172033701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2</w:t>
        </w:r>
        <w:r w:rsidR="008B67CC">
          <w:rPr>
            <w:noProof/>
            <w:webHidden/>
          </w:rPr>
          <w:fldChar w:fldCharType="end"/>
        </w:r>
      </w:hyperlink>
    </w:p>
    <w:p w14:paraId="52F92A2A" w14:textId="744E8DA9" w:rsidR="008B67CC" w:rsidRDefault="005B2B5E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2" w:history="1">
        <w:r w:rsidR="008B67CC" w:rsidRPr="00223955">
          <w:rPr>
            <w:rStyle w:val="Hyperlink"/>
            <w:rFonts w:cs="Calibri"/>
            <w:noProof/>
          </w:rPr>
          <w:t>2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Legende der Hinweise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_Toc172033702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3</w:t>
        </w:r>
        <w:r w:rsidR="008B67CC">
          <w:rPr>
            <w:noProof/>
            <w:webHidden/>
          </w:rPr>
          <w:fldChar w:fldCharType="end"/>
        </w:r>
      </w:hyperlink>
    </w:p>
    <w:p w14:paraId="3BD37230" w14:textId="48E5EFC0" w:rsidR="008B67CC" w:rsidRDefault="005B2B5E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3" w:history="1">
        <w:r w:rsidR="008B67CC" w:rsidRPr="00223955">
          <w:rPr>
            <w:rStyle w:val="Hyperlink"/>
            <w:rFonts w:cs="Calibri"/>
            <w:noProof/>
          </w:rPr>
          <w:t>3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Management Summary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_Toc172033703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4</w:t>
        </w:r>
        <w:r w:rsidR="008B67CC">
          <w:rPr>
            <w:noProof/>
            <w:webHidden/>
          </w:rPr>
          <w:fldChar w:fldCharType="end"/>
        </w:r>
      </w:hyperlink>
    </w:p>
    <w:p w14:paraId="39D0689D" w14:textId="1C74F4C8" w:rsidR="008B67CC" w:rsidRDefault="005B2B5E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4" w:history="1">
        <w:r w:rsidR="008B67CC" w:rsidRPr="00223955">
          <w:rPr>
            <w:rStyle w:val="Hyperlink"/>
            <w:rFonts w:cs="Calibri"/>
            <w:noProof/>
          </w:rPr>
          <w:t>4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Einf</w:t>
        </w:r>
        <w:r w:rsidR="008B67CC" w:rsidRPr="00223955">
          <w:rPr>
            <w:rStyle w:val="Hyperlink"/>
            <w:rFonts w:cs="Calibri" w:hint="eastAsia"/>
            <w:noProof/>
          </w:rPr>
          <w:t>ü</w:t>
        </w:r>
        <w:r w:rsidR="008B67CC" w:rsidRPr="00223955">
          <w:rPr>
            <w:rStyle w:val="Hyperlink"/>
            <w:rFonts w:cs="Calibri"/>
            <w:noProof/>
          </w:rPr>
          <w:t>hrung in das ITIL Change Management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_Toc172033704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5</w:t>
        </w:r>
        <w:r w:rsidR="008B67CC">
          <w:rPr>
            <w:noProof/>
            <w:webHidden/>
          </w:rPr>
          <w:fldChar w:fldCharType="end"/>
        </w:r>
      </w:hyperlink>
    </w:p>
    <w:p w14:paraId="0B4A2C53" w14:textId="399AA424" w:rsidR="008B67CC" w:rsidRDefault="005B2B5E" w:rsidP="00D76283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14:ligatures w14:val="standardContextual"/>
        </w:rPr>
      </w:pPr>
      <w:hyperlink w:anchor="_Toc172033705" w:history="1">
        <w:r w:rsidR="008B67CC" w:rsidRPr="00223955">
          <w:rPr>
            <w:rStyle w:val="Hyperlink"/>
            <w:noProof/>
          </w:rPr>
          <w:t>5</w:t>
        </w:r>
        <w:r w:rsidR="008B67C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14:ligatures w14:val="standardContextual"/>
          </w:rPr>
          <w:tab/>
        </w:r>
        <w:r w:rsidR="008B67CC" w:rsidRPr="00223955">
          <w:rPr>
            <w:rStyle w:val="Hyperlink"/>
            <w:noProof/>
          </w:rPr>
          <w:t>Dokumenthistorie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_Toc172033705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37932519" w14:textId="7B595637" w:rsidR="008B67CC" w:rsidRDefault="005B2B5E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6" w:history="1">
        <w:r w:rsidR="008B67CC" w:rsidRPr="00223955">
          <w:rPr>
            <w:rStyle w:val="Hyperlink"/>
            <w:rFonts w:cs="Calibri"/>
            <w:noProof/>
          </w:rPr>
          <w:t>5.1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Dokument</w:t>
        </w:r>
        <w:r w:rsidR="008B67CC" w:rsidRPr="00223955">
          <w:rPr>
            <w:rStyle w:val="Hyperlink"/>
            <w:rFonts w:cs="Calibri" w:hint="eastAsia"/>
            <w:noProof/>
          </w:rPr>
          <w:t>ü</w:t>
        </w:r>
        <w:r w:rsidR="008B67CC" w:rsidRPr="00223955">
          <w:rPr>
            <w:rStyle w:val="Hyperlink"/>
            <w:rFonts w:cs="Calibri"/>
            <w:noProof/>
          </w:rPr>
          <w:t>bersicht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_Toc172033706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23030BB9" w14:textId="775CDA1F" w:rsidR="008B67CC" w:rsidRDefault="005B2B5E" w:rsidP="00D76283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7" w:history="1">
        <w:r w:rsidR="008B67CC" w:rsidRPr="00223955">
          <w:rPr>
            <w:rStyle w:val="Hyperlink"/>
            <w:rFonts w:cs="Calibri"/>
            <w:noProof/>
          </w:rPr>
          <w:t>5.1.1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</w:rPr>
          <w:t>Versionshistorie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_Toc172033707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46E5714D" w14:textId="44525F36" w:rsidR="008B67CC" w:rsidRDefault="005B2B5E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8" w:history="1">
        <w:r w:rsidR="008B67CC" w:rsidRPr="00223955">
          <w:rPr>
            <w:rStyle w:val="Hyperlink"/>
            <w:rFonts w:cs="Calibri"/>
            <w:noProof/>
            <w:lang w:val="en-US"/>
          </w:rPr>
          <w:t>5.2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 w:hint="eastAsia"/>
            <w:noProof/>
            <w:lang w:val="en-US"/>
          </w:rPr>
          <w:t>Ä</w:t>
        </w:r>
        <w:r w:rsidR="008B67CC" w:rsidRPr="00223955">
          <w:rPr>
            <w:rStyle w:val="Hyperlink"/>
            <w:rFonts w:cs="Calibri"/>
            <w:noProof/>
            <w:lang w:val="en-US"/>
          </w:rPr>
          <w:t>nderungshistorie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_Toc172033708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6B38808B" w14:textId="22AB17DF" w:rsidR="008B67CC" w:rsidRDefault="005B2B5E" w:rsidP="00D76283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4"/>
          <w14:ligatures w14:val="standardContextual"/>
        </w:rPr>
      </w:pPr>
      <w:hyperlink w:anchor="_Toc172033709" w:history="1">
        <w:r w:rsidR="008B67CC" w:rsidRPr="00223955">
          <w:rPr>
            <w:rStyle w:val="Hyperlink"/>
            <w:rFonts w:cs="Calibri"/>
            <w:noProof/>
            <w:lang w:val="en-US"/>
          </w:rPr>
          <w:t>5.3</w:t>
        </w:r>
        <w:r w:rsidR="008B67CC">
          <w:rPr>
            <w:rFonts w:asciiTheme="minorHAnsi" w:eastAsiaTheme="minorEastAsia" w:hAnsiTheme="minorHAnsi" w:cstheme="minorBidi"/>
            <w:iCs w:val="0"/>
            <w:noProof/>
            <w:kern w:val="2"/>
            <w:sz w:val="24"/>
            <w14:ligatures w14:val="standardContextual"/>
          </w:rPr>
          <w:tab/>
        </w:r>
        <w:r w:rsidR="008B67CC" w:rsidRPr="00223955">
          <w:rPr>
            <w:rStyle w:val="Hyperlink"/>
            <w:rFonts w:cs="Calibri"/>
            <w:noProof/>
            <w:lang w:val="en-US"/>
          </w:rPr>
          <w:t>Referenzdokumente</w:t>
        </w:r>
        <w:r w:rsidR="008B67CC">
          <w:rPr>
            <w:noProof/>
            <w:webHidden/>
          </w:rPr>
          <w:tab/>
        </w:r>
        <w:r w:rsidR="008B67CC">
          <w:rPr>
            <w:noProof/>
            <w:webHidden/>
          </w:rPr>
          <w:fldChar w:fldCharType="begin"/>
        </w:r>
        <w:r w:rsidR="008B67CC">
          <w:rPr>
            <w:noProof/>
            <w:webHidden/>
          </w:rPr>
          <w:instrText xml:space="preserve"> PAGEREF _Toc172033709 \h </w:instrText>
        </w:r>
        <w:r w:rsidR="008B67CC">
          <w:rPr>
            <w:noProof/>
            <w:webHidden/>
          </w:rPr>
        </w:r>
        <w:r w:rsidR="008B67CC">
          <w:rPr>
            <w:noProof/>
            <w:webHidden/>
          </w:rPr>
          <w:fldChar w:fldCharType="separate"/>
        </w:r>
        <w:r w:rsidR="008B67CC">
          <w:rPr>
            <w:noProof/>
            <w:webHidden/>
          </w:rPr>
          <w:t>6</w:t>
        </w:r>
        <w:r w:rsidR="008B67CC">
          <w:rPr>
            <w:noProof/>
            <w:webHidden/>
          </w:rPr>
          <w:fldChar w:fldCharType="end"/>
        </w:r>
      </w:hyperlink>
    </w:p>
    <w:p w14:paraId="34D910D1" w14:textId="71A85213" w:rsidR="006A5364" w:rsidRPr="00B4362E" w:rsidRDefault="006A5364" w:rsidP="00D76283">
      <w:r w:rsidRPr="00B4362E">
        <w:fldChar w:fldCharType="end"/>
      </w:r>
    </w:p>
    <w:p w14:paraId="43ABE4EF" w14:textId="77777777" w:rsidR="00F72F26" w:rsidRDefault="00F72F26" w:rsidP="00D76283">
      <w:bookmarkStart w:id="1" w:name="_Toc95189879"/>
    </w:p>
    <w:p w14:paraId="1F73328B" w14:textId="59EB1F63" w:rsidR="0090406E" w:rsidRDefault="00F56E37" w:rsidP="00D76283">
      <w:pPr>
        <w:spacing w:before="0" w:after="0"/>
      </w:pPr>
      <w:r>
        <w:br w:type="page"/>
      </w:r>
    </w:p>
    <w:p w14:paraId="3401CD11" w14:textId="5ACDCA62" w:rsidR="008171E4" w:rsidRDefault="00E21D04" w:rsidP="00D76283">
      <w:r>
        <w:lastRenderedPageBreak/>
        <w:t>{{Kapitel</w:t>
      </w:r>
      <w:r w:rsidR="00B87FBE">
        <w:t>struktur</w:t>
      </w:r>
      <w:r>
        <w:t>}}</w:t>
      </w:r>
    </w:p>
    <w:p w14:paraId="0666E6B7" w14:textId="02C97746" w:rsidR="006A5364" w:rsidRPr="008B67CC" w:rsidRDefault="00896822" w:rsidP="00D76283">
      <w:pPr>
        <w:pStyle w:val="berschrift1"/>
      </w:pPr>
      <w:bookmarkStart w:id="2" w:name="_Toc172033705"/>
      <w:bookmarkEnd w:id="1"/>
      <w:r w:rsidRPr="008B67CC">
        <w:lastRenderedPageBreak/>
        <w:t>Dokumenthistorie</w:t>
      </w:r>
      <w:bookmarkEnd w:id="2"/>
    </w:p>
    <w:p w14:paraId="57A4D40D" w14:textId="77777777" w:rsidR="004470CB" w:rsidRDefault="004470CB" w:rsidP="00D76283"/>
    <w:p w14:paraId="455568A2" w14:textId="00CB40C9" w:rsidR="006A5364" w:rsidRPr="00B4362E" w:rsidRDefault="00A3187F" w:rsidP="00D76283">
      <w:pPr>
        <w:pStyle w:val="berschrift2"/>
        <w:rPr>
          <w:rFonts w:cs="Calibri"/>
        </w:rPr>
      </w:pPr>
      <w:bookmarkStart w:id="3" w:name="_Toc172033706"/>
      <w:r>
        <w:rPr>
          <w:rFonts w:cs="Calibri"/>
        </w:rPr>
        <w:t>Dokumentübersicht</w:t>
      </w:r>
      <w:bookmarkEnd w:id="3"/>
      <w:r w:rsidR="006A5364" w:rsidRPr="00B4362E">
        <w:rPr>
          <w:rFonts w:cs="Calibri"/>
        </w:rPr>
        <w:t xml:space="preserve">  </w:t>
      </w:r>
    </w:p>
    <w:p w14:paraId="789BF055" w14:textId="6F34088C" w:rsidR="006A5364" w:rsidRDefault="003C5950" w:rsidP="00D76283">
      <w:pPr>
        <w:rPr>
          <w:rFonts w:cs="Calibri"/>
        </w:rPr>
      </w:pPr>
      <w:r>
        <w:rPr>
          <w:rFonts w:cs="Calibri"/>
        </w:rPr>
        <w:t>Im Folgenden sind die Versionen und Änderungen des Dokuments gelistet.</w:t>
      </w:r>
    </w:p>
    <w:p w14:paraId="4F533471" w14:textId="77777777" w:rsidR="00B76F69" w:rsidRDefault="00B76F69" w:rsidP="00D76283">
      <w:pPr>
        <w:rPr>
          <w:rFonts w:cs="Calibri"/>
        </w:rPr>
      </w:pPr>
    </w:p>
    <w:p w14:paraId="115FD2C9" w14:textId="23090E62" w:rsidR="006A5364" w:rsidRPr="00B4362E" w:rsidRDefault="0053082C" w:rsidP="00D76283">
      <w:pPr>
        <w:pStyle w:val="berschrift3"/>
        <w:rPr>
          <w:rFonts w:cs="Calibri"/>
        </w:rPr>
      </w:pPr>
      <w:bookmarkStart w:id="4" w:name="_Toc172033707"/>
      <w:r>
        <w:rPr>
          <w:rFonts w:cs="Calibri"/>
        </w:rPr>
        <w:t>Version</w:t>
      </w:r>
      <w:r w:rsidR="00515CC5">
        <w:rPr>
          <w:rFonts w:cs="Calibri"/>
        </w:rPr>
        <w:t>shistorie</w:t>
      </w:r>
      <w:bookmarkEnd w:id="4"/>
    </w:p>
    <w:p w14:paraId="24261DB2" w14:textId="77777777" w:rsidR="005419FA" w:rsidRPr="00B4362E" w:rsidRDefault="005419FA" w:rsidP="00D76283">
      <w:pPr>
        <w:rPr>
          <w:rFonts w:cs="Calibri"/>
        </w:rPr>
      </w:pPr>
      <w:r w:rsidRPr="00B4362E">
        <w:rPr>
          <w:rFonts w:cs="Calibri"/>
        </w:rPr>
        <w:t>Nach Einfügen der Tabelle diese markieren und die Formatvorlage “Tabellen</w:t>
      </w:r>
      <w:r w:rsidR="00CA7B86" w:rsidRPr="00B4362E">
        <w:rPr>
          <w:rFonts w:cs="Calibri"/>
        </w:rPr>
        <w:t>raster</w:t>
      </w:r>
      <w:r w:rsidRPr="00B4362E">
        <w:rPr>
          <w:rFonts w:cs="Calibri"/>
        </w:rPr>
        <w:t>“</w:t>
      </w:r>
      <w:r w:rsidR="00CA7B86" w:rsidRPr="00B4362E">
        <w:rPr>
          <w:rFonts w:cs="Calibri"/>
        </w:rPr>
        <w:t xml:space="preserve"> </w:t>
      </w:r>
      <w:proofErr w:type="gramStart"/>
      <w:r w:rsidRPr="00B4362E">
        <w:rPr>
          <w:rFonts w:cs="Calibri"/>
        </w:rPr>
        <w:t>darauf legen</w:t>
      </w:r>
      <w:proofErr w:type="gramEnd"/>
      <w:r w:rsidRPr="00B4362E">
        <w:rPr>
          <w:rFonts w:cs="Calibri"/>
        </w:rPr>
        <w:t>. Die Formatierung der Zellen erfolgt automatisch über die Vorlage.</w:t>
      </w:r>
    </w:p>
    <w:p w14:paraId="654E03BD" w14:textId="77777777" w:rsidR="00344E26" w:rsidRPr="00B4362E" w:rsidRDefault="00344E26" w:rsidP="00D76283">
      <w:pPr>
        <w:rPr>
          <w:rFonts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2277"/>
        <w:gridCol w:w="2270"/>
        <w:gridCol w:w="2700"/>
      </w:tblGrid>
      <w:tr w:rsidR="00D416B6" w:rsidRPr="00B4362E" w14:paraId="5DFCE2FD" w14:textId="77777777" w:rsidTr="00DD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CF24DD6" w14:textId="359C9A1B" w:rsidR="00344E26" w:rsidRPr="00B4362E" w:rsidRDefault="00981CE1" w:rsidP="00D76283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Version</w:t>
            </w:r>
          </w:p>
        </w:tc>
        <w:tc>
          <w:tcPr>
            <w:tcW w:w="2291" w:type="dxa"/>
          </w:tcPr>
          <w:p w14:paraId="76A10552" w14:textId="3EBEB422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Beschreibung</w:t>
            </w:r>
          </w:p>
        </w:tc>
        <w:tc>
          <w:tcPr>
            <w:tcW w:w="2292" w:type="dxa"/>
          </w:tcPr>
          <w:p w14:paraId="1A56214A" w14:textId="3CFF467C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Autor/in</w:t>
            </w:r>
          </w:p>
        </w:tc>
        <w:tc>
          <w:tcPr>
            <w:tcW w:w="2732" w:type="dxa"/>
          </w:tcPr>
          <w:p w14:paraId="7547C927" w14:textId="0C5A1874" w:rsidR="00344E26" w:rsidRPr="00B4362E" w:rsidRDefault="00981CE1" w:rsidP="00D7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Datum</w:t>
            </w:r>
          </w:p>
        </w:tc>
      </w:tr>
      <w:tr w:rsidR="00344E26" w:rsidRPr="00B4362E" w14:paraId="6BCFF2AC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99CEDA2" w14:textId="15090571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0.1</w:t>
            </w:r>
            <w:r w:rsidR="00344E26" w:rsidRPr="00B4362E">
              <w:rPr>
                <w:rFonts w:cs="Calibri"/>
                <w:sz w:val="18"/>
              </w:rPr>
              <w:t xml:space="preserve"> </w:t>
            </w:r>
          </w:p>
        </w:tc>
        <w:tc>
          <w:tcPr>
            <w:tcW w:w="2291" w:type="dxa"/>
          </w:tcPr>
          <w:p w14:paraId="24554502" w14:textId="7768E233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76451971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53EDFB56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44E26" w:rsidRPr="00B4362E" w14:paraId="1344505D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39DA7EC" w14:textId="6EB95000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0.2</w:t>
            </w:r>
          </w:p>
        </w:tc>
        <w:tc>
          <w:tcPr>
            <w:tcW w:w="2291" w:type="dxa"/>
          </w:tcPr>
          <w:p w14:paraId="723FD0E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153D9199" w14:textId="0DBABC8B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76075B3E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311A48" w:rsidRPr="00B4362E" w14:paraId="4F46A1A2" w14:textId="77777777" w:rsidTr="00DD3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ECBB68F" w14:textId="5145E438" w:rsidR="00344E26" w:rsidRPr="00B4362E" w:rsidRDefault="000240BF" w:rsidP="00D76283">
            <w:pPr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0.3</w:t>
            </w:r>
          </w:p>
        </w:tc>
        <w:tc>
          <w:tcPr>
            <w:tcW w:w="2291" w:type="dxa"/>
          </w:tcPr>
          <w:p w14:paraId="28275D53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292" w:type="dxa"/>
          </w:tcPr>
          <w:p w14:paraId="0933F6AC" w14:textId="57415B3C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2732" w:type="dxa"/>
          </w:tcPr>
          <w:p w14:paraId="298ADCD5" w14:textId="77777777" w:rsidR="00344E26" w:rsidRPr="00B4362E" w:rsidRDefault="00344E26" w:rsidP="00D7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</w:tbl>
    <w:p w14:paraId="63B39DEA" w14:textId="52F9F7B5" w:rsidR="006A5364" w:rsidRDefault="006A5364" w:rsidP="00D76283">
      <w:pPr>
        <w:pStyle w:val="Beschriftung"/>
        <w:rPr>
          <w:rFonts w:cs="Calibri"/>
        </w:rPr>
      </w:pPr>
      <w:r w:rsidRPr="00B4362E">
        <w:rPr>
          <w:rFonts w:cs="Calibri"/>
        </w:rPr>
        <w:t xml:space="preserve">Tabelle 1: </w:t>
      </w:r>
      <w:r w:rsidR="00981CE1">
        <w:rPr>
          <w:rFonts w:cs="Calibri"/>
        </w:rPr>
        <w:t>Versionshistorie</w:t>
      </w:r>
      <w:r w:rsidRPr="00B4362E">
        <w:rPr>
          <w:rFonts w:cs="Calibri"/>
        </w:rPr>
        <w:t xml:space="preserve"> </w:t>
      </w:r>
    </w:p>
    <w:p w14:paraId="7CBE0095" w14:textId="77777777" w:rsidR="00124F4E" w:rsidRDefault="00124F4E" w:rsidP="00D76283"/>
    <w:p w14:paraId="79CA12F8" w14:textId="2B5A9FAC" w:rsidR="0065746F" w:rsidRPr="00B8195A" w:rsidRDefault="00C96897" w:rsidP="00D76283">
      <w:pPr>
        <w:pStyle w:val="berschrift2"/>
        <w:tabs>
          <w:tab w:val="num" w:pos="576"/>
        </w:tabs>
        <w:rPr>
          <w:rFonts w:cs="Calibri"/>
          <w:lang w:val="en-US"/>
        </w:rPr>
      </w:pPr>
      <w:bookmarkStart w:id="5" w:name="_Toc172033708"/>
      <w:proofErr w:type="spellStart"/>
      <w:r>
        <w:rPr>
          <w:rFonts w:cs="Calibri"/>
          <w:lang w:val="en-US"/>
        </w:rPr>
        <w:t>Änderungshistorie</w:t>
      </w:r>
      <w:bookmarkEnd w:id="5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930"/>
        <w:gridCol w:w="4195"/>
        <w:gridCol w:w="1798"/>
        <w:gridCol w:w="1691"/>
      </w:tblGrid>
      <w:tr w:rsidR="0065746F" w:rsidRPr="00B8195A" w14:paraId="17323E44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846A95B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 xml:space="preserve">Version </w:t>
            </w:r>
          </w:p>
        </w:tc>
        <w:tc>
          <w:tcPr>
            <w:tcW w:w="900" w:type="dxa"/>
            <w:tcBorders>
              <w:bottom w:val="single" w:sz="24" w:space="0" w:color="A01441"/>
            </w:tcBorders>
          </w:tcPr>
          <w:p w14:paraId="29DBEC3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Chapter</w:t>
            </w:r>
          </w:p>
        </w:tc>
        <w:tc>
          <w:tcPr>
            <w:tcW w:w="4200" w:type="dxa"/>
            <w:tcBorders>
              <w:bottom w:val="single" w:sz="24" w:space="0" w:color="A01441"/>
            </w:tcBorders>
          </w:tcPr>
          <w:p w14:paraId="7502B4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Description</w:t>
            </w:r>
          </w:p>
        </w:tc>
        <w:tc>
          <w:tcPr>
            <w:tcW w:w="1800" w:type="dxa"/>
            <w:tcBorders>
              <w:bottom w:val="single" w:sz="24" w:space="0" w:color="A01441"/>
            </w:tcBorders>
          </w:tcPr>
          <w:p w14:paraId="03CECD60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Author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2FA99126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24D455D6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7D8B79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  <w:tcBorders>
              <w:top w:val="single" w:sz="24" w:space="0" w:color="A01441"/>
            </w:tcBorders>
          </w:tcPr>
          <w:p w14:paraId="6AD0DD3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  <w:tcBorders>
              <w:top w:val="single" w:sz="24" w:space="0" w:color="A01441"/>
            </w:tcBorders>
          </w:tcPr>
          <w:p w14:paraId="69C3BE0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  <w:tcBorders>
              <w:top w:val="single" w:sz="24" w:space="0" w:color="A01441"/>
            </w:tcBorders>
          </w:tcPr>
          <w:p w14:paraId="155E092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3920B9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D0F19B2" w14:textId="77777777" w:rsidTr="003455EA">
        <w:tc>
          <w:tcPr>
            <w:tcW w:w="900" w:type="dxa"/>
          </w:tcPr>
          <w:p w14:paraId="00EDB76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3AA0C66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44E81FC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1819049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2D1FE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DB5400E" w14:textId="77777777" w:rsidTr="003455EA">
        <w:tc>
          <w:tcPr>
            <w:tcW w:w="900" w:type="dxa"/>
          </w:tcPr>
          <w:p w14:paraId="6759961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72E07ED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296F1A08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26467E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973775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446519DB" w14:textId="77777777" w:rsidTr="003455EA">
        <w:tc>
          <w:tcPr>
            <w:tcW w:w="900" w:type="dxa"/>
          </w:tcPr>
          <w:p w14:paraId="0D674D0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F01D2C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13FF73E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4A0E68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25D7019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38FF40C2" w14:textId="77777777" w:rsidTr="003455EA">
        <w:tc>
          <w:tcPr>
            <w:tcW w:w="900" w:type="dxa"/>
          </w:tcPr>
          <w:p w14:paraId="759DC72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900" w:type="dxa"/>
          </w:tcPr>
          <w:p w14:paraId="40ED8F1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4200" w:type="dxa"/>
          </w:tcPr>
          <w:p w14:paraId="7497251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800" w:type="dxa"/>
          </w:tcPr>
          <w:p w14:paraId="6577DFD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2D32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336413E4" w14:textId="71CB3CE2" w:rsidR="0065746F" w:rsidRDefault="0065746F" w:rsidP="00D76283">
      <w:pPr>
        <w:pStyle w:val="Beschriftung"/>
        <w:rPr>
          <w:lang w:val="en-US"/>
        </w:rPr>
      </w:pPr>
      <w:r>
        <w:rPr>
          <w:lang w:val="en-US"/>
        </w:rPr>
        <w:t xml:space="preserve">Table 6: </w:t>
      </w:r>
      <w:proofErr w:type="spellStart"/>
      <w:r w:rsidR="00C96897">
        <w:rPr>
          <w:lang w:val="en-US"/>
        </w:rPr>
        <w:t>Änderungshistorie</w:t>
      </w:r>
      <w:proofErr w:type="spellEnd"/>
    </w:p>
    <w:p w14:paraId="215BDB43" w14:textId="1DBFF935" w:rsidR="0065746F" w:rsidRPr="00B8195A" w:rsidRDefault="00C96897" w:rsidP="00D76283">
      <w:pPr>
        <w:pStyle w:val="berschrift2"/>
        <w:rPr>
          <w:rFonts w:cs="Calibri"/>
          <w:lang w:val="en-US"/>
        </w:rPr>
      </w:pPr>
      <w:bookmarkStart w:id="6" w:name="_Toc172033709"/>
      <w:proofErr w:type="spellStart"/>
      <w:r>
        <w:rPr>
          <w:rFonts w:cs="Calibri"/>
          <w:lang w:val="en-US"/>
        </w:rPr>
        <w:t>Referenzdokumente</w:t>
      </w:r>
      <w:bookmarkEnd w:id="6"/>
      <w:proofErr w:type="spellEnd"/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900"/>
        <w:gridCol w:w="5758"/>
        <w:gridCol w:w="1142"/>
        <w:gridCol w:w="1693"/>
      </w:tblGrid>
      <w:tr w:rsidR="0065746F" w:rsidRPr="00B8195A" w14:paraId="6A4579CD" w14:textId="77777777" w:rsidTr="0034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24" w:space="0" w:color="A01441"/>
            </w:tcBorders>
          </w:tcPr>
          <w:p w14:paraId="5BF74D1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Ref.</w:t>
            </w:r>
          </w:p>
        </w:tc>
        <w:tc>
          <w:tcPr>
            <w:tcW w:w="5758" w:type="dxa"/>
            <w:tcBorders>
              <w:bottom w:val="single" w:sz="24" w:space="0" w:color="A01441"/>
            </w:tcBorders>
          </w:tcPr>
          <w:p w14:paraId="39563F15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Document</w:t>
            </w:r>
          </w:p>
        </w:tc>
        <w:tc>
          <w:tcPr>
            <w:tcW w:w="1142" w:type="dxa"/>
            <w:tcBorders>
              <w:bottom w:val="single" w:sz="24" w:space="0" w:color="A01441"/>
            </w:tcBorders>
          </w:tcPr>
          <w:p w14:paraId="3CBED189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Version</w:t>
            </w:r>
          </w:p>
        </w:tc>
        <w:tc>
          <w:tcPr>
            <w:tcW w:w="1693" w:type="dxa"/>
            <w:tcBorders>
              <w:bottom w:val="single" w:sz="24" w:space="0" w:color="A01441"/>
            </w:tcBorders>
          </w:tcPr>
          <w:p w14:paraId="7F79447D" w14:textId="77777777" w:rsidR="0065746F" w:rsidRPr="00B8195A" w:rsidRDefault="0065746F" w:rsidP="00D76283">
            <w:pPr>
              <w:rPr>
                <w:rFonts w:cs="Calibri"/>
                <w:b w:val="0"/>
                <w:lang w:val="en-US"/>
              </w:rPr>
            </w:pPr>
            <w:r w:rsidRPr="00B8195A">
              <w:rPr>
                <w:rFonts w:cs="Calibri"/>
                <w:b w:val="0"/>
                <w:lang w:val="en-US"/>
              </w:rPr>
              <w:t>Date</w:t>
            </w:r>
          </w:p>
        </w:tc>
      </w:tr>
      <w:tr w:rsidR="0065746F" w:rsidRPr="00B8195A" w14:paraId="7448D7DD" w14:textId="77777777" w:rsidTr="003455EA">
        <w:tc>
          <w:tcPr>
            <w:tcW w:w="900" w:type="dxa"/>
            <w:tcBorders>
              <w:top w:val="single" w:sz="24" w:space="0" w:color="A01441"/>
            </w:tcBorders>
          </w:tcPr>
          <w:p w14:paraId="065E9A3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  <w:r w:rsidRPr="00B8195A">
              <w:rPr>
                <w:rFonts w:cs="Calibri"/>
                <w:lang w:val="en-US"/>
              </w:rPr>
              <w:t xml:space="preserve">  </w:t>
            </w:r>
          </w:p>
        </w:tc>
        <w:tc>
          <w:tcPr>
            <w:tcW w:w="5758" w:type="dxa"/>
            <w:tcBorders>
              <w:top w:val="single" w:sz="24" w:space="0" w:color="A01441"/>
            </w:tcBorders>
          </w:tcPr>
          <w:p w14:paraId="764E392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  <w:tcBorders>
              <w:top w:val="single" w:sz="24" w:space="0" w:color="A01441"/>
            </w:tcBorders>
          </w:tcPr>
          <w:p w14:paraId="31F3172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  <w:tcBorders>
              <w:top w:val="single" w:sz="24" w:space="0" w:color="A01441"/>
            </w:tcBorders>
          </w:tcPr>
          <w:p w14:paraId="55CB5355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51CC3EF9" w14:textId="77777777" w:rsidTr="003455EA">
        <w:tc>
          <w:tcPr>
            <w:tcW w:w="900" w:type="dxa"/>
          </w:tcPr>
          <w:p w14:paraId="298E406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5148B6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D84E6D4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1E983F97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19924328" w14:textId="77777777" w:rsidTr="003455EA">
        <w:tc>
          <w:tcPr>
            <w:tcW w:w="900" w:type="dxa"/>
          </w:tcPr>
          <w:p w14:paraId="2398BC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57EF076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1DBACF1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3867DB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7DD92253" w14:textId="77777777" w:rsidTr="003455EA">
        <w:tc>
          <w:tcPr>
            <w:tcW w:w="900" w:type="dxa"/>
          </w:tcPr>
          <w:p w14:paraId="1B270F4E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4482D889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6AB9D842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76AA49A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  <w:tr w:rsidR="0065746F" w:rsidRPr="00B8195A" w14:paraId="02292A2A" w14:textId="77777777" w:rsidTr="003455EA">
        <w:tc>
          <w:tcPr>
            <w:tcW w:w="900" w:type="dxa"/>
          </w:tcPr>
          <w:p w14:paraId="0E06B813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5758" w:type="dxa"/>
          </w:tcPr>
          <w:p w14:paraId="32D0765D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142" w:type="dxa"/>
          </w:tcPr>
          <w:p w14:paraId="02598FE0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  <w:tc>
          <w:tcPr>
            <w:tcW w:w="1693" w:type="dxa"/>
          </w:tcPr>
          <w:p w14:paraId="40F13FCB" w14:textId="77777777" w:rsidR="0065746F" w:rsidRPr="00B8195A" w:rsidRDefault="0065746F" w:rsidP="00D76283">
            <w:pPr>
              <w:rPr>
                <w:rFonts w:cs="Calibri"/>
                <w:lang w:val="en-US"/>
              </w:rPr>
            </w:pPr>
          </w:p>
        </w:tc>
      </w:tr>
    </w:tbl>
    <w:p w14:paraId="00434875" w14:textId="0450F89F" w:rsidR="0065746F" w:rsidRDefault="0065746F" w:rsidP="00D76283">
      <w:pPr>
        <w:pStyle w:val="Beschriftung"/>
      </w:pPr>
      <w:r>
        <w:t xml:space="preserve">Table 7: </w:t>
      </w:r>
      <w:r w:rsidR="0053655B">
        <w:t>Referenzdokumente</w:t>
      </w:r>
    </w:p>
    <w:p w14:paraId="2D3300F2" w14:textId="77777777" w:rsidR="00F62BDC" w:rsidRDefault="00F62BDC" w:rsidP="00D76283"/>
    <w:p w14:paraId="015EC1FC" w14:textId="77777777" w:rsidR="0065746F" w:rsidRDefault="0065746F" w:rsidP="00D76283"/>
    <w:p w14:paraId="02D26621" w14:textId="77777777" w:rsidR="0065746F" w:rsidRDefault="0065746F" w:rsidP="00D76283"/>
    <w:p w14:paraId="2B706E54" w14:textId="77777777" w:rsidR="0065746F" w:rsidRDefault="0065746F" w:rsidP="00D76283"/>
    <w:sectPr w:rsidR="0065746F" w:rsidSect="00F136BF">
      <w:headerReference w:type="default" r:id="rId13"/>
      <w:footerReference w:type="default" r:id="rId14"/>
      <w:headerReference w:type="first" r:id="rId15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29B8" w14:textId="77777777" w:rsidR="005F1794" w:rsidRDefault="005F1794">
      <w:r>
        <w:separator/>
      </w:r>
    </w:p>
    <w:p w14:paraId="02E36D2F" w14:textId="77777777" w:rsidR="005F1794" w:rsidRDefault="005F1794"/>
  </w:endnote>
  <w:endnote w:type="continuationSeparator" w:id="0">
    <w:p w14:paraId="6120B026" w14:textId="77777777" w:rsidR="005F1794" w:rsidRDefault="005F1794">
      <w:r>
        <w:continuationSeparator/>
      </w:r>
    </w:p>
    <w:p w14:paraId="3E129D70" w14:textId="77777777" w:rsidR="005F1794" w:rsidRDefault="005F1794"/>
  </w:endnote>
  <w:endnote w:type="continuationNotice" w:id="1">
    <w:p w14:paraId="76C7FF1C" w14:textId="77777777" w:rsidR="005F1794" w:rsidRDefault="005F179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406C" w14:textId="77777777" w:rsidR="00B95F91" w:rsidRPr="00B13BEE" w:rsidRDefault="00645438" w:rsidP="00672467">
    <w:pPr>
      <w:pStyle w:val="Fuzeile"/>
      <w:tabs>
        <w:tab w:val="clear" w:pos="9072"/>
        <w:tab w:val="left" w:pos="4800"/>
        <w:tab w:val="right" w:pos="9498"/>
      </w:tabs>
      <w:rPr>
        <w:rStyle w:val="Seitenzahl"/>
      </w:rPr>
    </w:pPr>
    <w:r w:rsidRPr="0077791F">
      <w:rPr>
        <w:rFonts w:asciiTheme="minorHAnsi" w:hAnsiTheme="minorHAnsi" w:cstheme="minorHAnsi"/>
      </w:rPr>
      <w:t xml:space="preserve">© msg </w:t>
    </w:r>
    <w:proofErr w:type="spellStart"/>
    <w:r w:rsidRPr="0077791F">
      <w:rPr>
        <w:rFonts w:asciiTheme="minorHAnsi" w:hAnsiTheme="minorHAnsi" w:cstheme="minorHAnsi"/>
      </w:rPr>
      <w:t>services</w:t>
    </w:r>
    <w:proofErr w:type="spellEnd"/>
    <w:r w:rsidRPr="0077791F">
      <w:rPr>
        <w:rFonts w:asciiTheme="minorHAnsi" w:hAnsiTheme="minorHAnsi" w:cstheme="minorHAnsi"/>
      </w:rPr>
      <w:t xml:space="preserve"> </w:t>
    </w:r>
    <w:proofErr w:type="spellStart"/>
    <w:r>
      <w:rPr>
        <w:rFonts w:asciiTheme="minorHAnsi" w:hAnsiTheme="minorHAnsi" w:cstheme="minorHAnsi"/>
      </w:rPr>
      <w:t>gmbh</w:t>
    </w:r>
    <w:proofErr w:type="spellEnd"/>
    <w:r w:rsidRPr="0077791F">
      <w:rPr>
        <w:rFonts w:asciiTheme="minorHAnsi" w:hAnsiTheme="minorHAnsi" w:cstheme="minorHAnsi"/>
      </w:rPr>
      <w:t xml:space="preserve"> 20</w:t>
    </w:r>
    <w:r>
      <w:rPr>
        <w:rFonts w:asciiTheme="minorHAnsi" w:hAnsiTheme="minorHAnsi" w:cstheme="minorHAnsi"/>
      </w:rPr>
      <w:t>2</w:t>
    </w:r>
    <w:r w:rsidR="008B7140">
      <w:rPr>
        <w:rFonts w:asciiTheme="minorHAnsi" w:hAnsiTheme="minorHAnsi" w:cstheme="minorHAnsi"/>
      </w:rPr>
      <w:t>4</w:t>
    </w:r>
    <w:r w:rsidR="00B95F91" w:rsidRPr="006D77B5">
      <w:tab/>
    </w:r>
    <w:r w:rsidR="00B95F91" w:rsidRPr="006D77B5">
      <w:tab/>
    </w:r>
    <w:r w:rsidR="00B95F91" w:rsidRPr="006D77B5">
      <w:tab/>
    </w:r>
    <w:r w:rsidR="00B95F91" w:rsidRPr="006D77B5">
      <w:tab/>
    </w:r>
    <w:r w:rsidR="00672467" w:rsidRPr="00B4362E">
      <w:rPr>
        <w:rFonts w:cs="Calibri"/>
      </w:rPr>
      <w:t xml:space="preserve">     </w:t>
    </w:r>
    <w:r w:rsidR="00B95F91" w:rsidRPr="00B4362E">
      <w:rPr>
        <w:rStyle w:val="Seitenzahl"/>
        <w:rFonts w:cs="Calibri"/>
      </w:rPr>
      <w:t xml:space="preserve">Seite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PAGE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2</w:t>
    </w:r>
    <w:r w:rsidR="00B95F91" w:rsidRPr="00B4362E">
      <w:rPr>
        <w:rStyle w:val="Seitenzahl"/>
        <w:rFonts w:cs="Calibri"/>
      </w:rPr>
      <w:fldChar w:fldCharType="end"/>
    </w:r>
    <w:r w:rsidR="00B95F91" w:rsidRPr="00B4362E">
      <w:rPr>
        <w:rStyle w:val="Seitenzahl"/>
        <w:rFonts w:cs="Calibri"/>
      </w:rPr>
      <w:t xml:space="preserve"> von </w:t>
    </w:r>
    <w:r w:rsidR="00B95F91" w:rsidRPr="00B4362E">
      <w:rPr>
        <w:rStyle w:val="Seitenzahl"/>
        <w:rFonts w:cs="Calibri"/>
      </w:rPr>
      <w:fldChar w:fldCharType="begin"/>
    </w:r>
    <w:r w:rsidR="00B95F91" w:rsidRPr="00B4362E">
      <w:rPr>
        <w:rStyle w:val="Seitenzahl"/>
        <w:rFonts w:cs="Calibri"/>
      </w:rPr>
      <w:instrText xml:space="preserve"> </w:instrText>
    </w:r>
    <w:r w:rsidR="00D416B6" w:rsidRPr="00B4362E">
      <w:rPr>
        <w:rStyle w:val="Seitenzahl"/>
        <w:rFonts w:cs="Calibri"/>
      </w:rPr>
      <w:instrText>NUMPAGES</w:instrText>
    </w:r>
    <w:r w:rsidR="00B95F91" w:rsidRPr="00B4362E">
      <w:rPr>
        <w:rStyle w:val="Seitenzahl"/>
        <w:rFonts w:cs="Calibri"/>
      </w:rPr>
      <w:instrText xml:space="preserve"> </w:instrText>
    </w:r>
    <w:r w:rsidR="00B95F91" w:rsidRPr="00B4362E">
      <w:rPr>
        <w:rStyle w:val="Seitenzahl"/>
        <w:rFonts w:cs="Calibri"/>
      </w:rPr>
      <w:fldChar w:fldCharType="separate"/>
    </w:r>
    <w:r w:rsidR="00162496" w:rsidRPr="00B4362E">
      <w:rPr>
        <w:rStyle w:val="Seitenzahl"/>
        <w:rFonts w:cs="Calibri"/>
        <w:noProof/>
      </w:rPr>
      <w:t>9</w:t>
    </w:r>
    <w:r w:rsidR="00B95F91" w:rsidRPr="00B4362E">
      <w:rPr>
        <w:rStyle w:val="Seitenzahl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AC12F" w14:textId="77777777" w:rsidR="005F1794" w:rsidRDefault="005F1794">
      <w:r>
        <w:separator/>
      </w:r>
    </w:p>
    <w:p w14:paraId="20F1FBB2" w14:textId="77777777" w:rsidR="005F1794" w:rsidRDefault="005F1794"/>
  </w:footnote>
  <w:footnote w:type="continuationSeparator" w:id="0">
    <w:p w14:paraId="1E037AAE" w14:textId="77777777" w:rsidR="005F1794" w:rsidRDefault="005F1794">
      <w:r>
        <w:continuationSeparator/>
      </w:r>
    </w:p>
    <w:p w14:paraId="0686147F" w14:textId="77777777" w:rsidR="005F1794" w:rsidRDefault="005F1794"/>
  </w:footnote>
  <w:footnote w:type="continuationNotice" w:id="1">
    <w:p w14:paraId="3140B52F" w14:textId="77777777" w:rsidR="005F1794" w:rsidRDefault="005F179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F1DE6" w14:textId="4DC24BB2" w:rsidR="00B95F91" w:rsidRPr="00155ACC" w:rsidRDefault="00672467" w:rsidP="006D77B5">
    <w:pPr>
      <w:pStyle w:val="Kopfzeile"/>
      <w:rPr>
        <w:rFonts w:cs="Calibri"/>
        <w:color w:val="A01441"/>
      </w:rPr>
    </w:pPr>
    <w:r w:rsidRPr="00155ACC">
      <w:rPr>
        <w:rFonts w:cs="Calibri"/>
        <w:noProof/>
        <w:color w:val="A01441"/>
      </w:rPr>
      <w:drawing>
        <wp:anchor distT="0" distB="0" distL="114300" distR="114300" simplePos="0" relativeHeight="251658241" behindDoc="1" locked="1" layoutInCell="1" allowOverlap="1" wp14:anchorId="43B14B76" wp14:editId="03A8D246">
          <wp:simplePos x="0" y="0"/>
          <wp:positionH relativeFrom="page">
            <wp:posOffset>5292725</wp:posOffset>
          </wp:positionH>
          <wp:positionV relativeFrom="page">
            <wp:posOffset>450215</wp:posOffset>
          </wp:positionV>
          <wp:extent cx="1512000" cy="471600"/>
          <wp:effectExtent l="0" t="0" r="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4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3BDE">
      <w:rPr>
        <w:rFonts w:cs="Calibri"/>
        <w:color w:val="A01441"/>
      </w:rPr>
      <w:t>{{Titel}}</w:t>
    </w:r>
  </w:p>
  <w:p w14:paraId="6ECAC5B6" w14:textId="1644E90B" w:rsidR="00B95F91" w:rsidRPr="00155ACC" w:rsidRDefault="000E151C" w:rsidP="006D77B5">
    <w:pPr>
      <w:pStyle w:val="Kopfzeile"/>
      <w:rPr>
        <w:rFonts w:cs="Calibri"/>
        <w:color w:val="A01441"/>
      </w:rPr>
    </w:pPr>
    <w:r>
      <w:rPr>
        <w:rFonts w:cs="Calibri"/>
        <w:color w:val="A01441"/>
      </w:rPr>
      <w:t>{{</w:t>
    </w:r>
    <w:r w:rsidR="003B50ED" w:rsidRPr="003B50ED">
      <w:rPr>
        <w:rFonts w:cs="Calibri"/>
        <w:color w:val="A01441"/>
      </w:rPr>
      <w:t>Titel2</w:t>
    </w:r>
    <w:r>
      <w:rPr>
        <w:rFonts w:cs="Calibri"/>
        <w:color w:val="A01441"/>
      </w:rPr>
      <w:t>}}</w:t>
    </w:r>
  </w:p>
  <w:p w14:paraId="740FCA0E" w14:textId="77777777" w:rsidR="00B95F91" w:rsidRPr="006D77B5" w:rsidRDefault="00A0244B" w:rsidP="006D77B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7E978A30" wp14:editId="169D4D93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r Verbin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A109F9" id="Gerader Verbinde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</w:p>
  <w:p w14:paraId="1CC76D81" w14:textId="77777777" w:rsidR="00B95F91" w:rsidRDefault="00B95F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858F5" w14:textId="77777777" w:rsidR="000021FE" w:rsidRDefault="00A00864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2" behindDoc="1" locked="1" layoutInCell="1" allowOverlap="1" wp14:anchorId="2BB5B6E0" wp14:editId="75358B3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8720" cy="10687050"/>
          <wp:effectExtent l="0" t="0" r="508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0622_Deckblatt-Bil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8720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2996C7" w14:textId="77777777" w:rsidR="007D2AA6" w:rsidRDefault="007D2A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E0887F4"/>
    <w:lvl w:ilvl="0">
      <w:start w:val="1"/>
      <w:numFmt w:val="bullet"/>
      <w:pStyle w:val="Aufzhlungszeichen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w w:val="120"/>
      </w:rPr>
    </w:lvl>
  </w:abstractNum>
  <w:abstractNum w:abstractNumId="1" w15:restartNumberingAfterBreak="0">
    <w:nsid w:val="FFFFFF81"/>
    <w:multiLevelType w:val="singleLevel"/>
    <w:tmpl w:val="3F0630C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2" w15:restartNumberingAfterBreak="0">
    <w:nsid w:val="FFFFFF82"/>
    <w:multiLevelType w:val="singleLevel"/>
    <w:tmpl w:val="FBBCEE34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3" w15:restartNumberingAfterBreak="0">
    <w:nsid w:val="FFFFFF83"/>
    <w:multiLevelType w:val="singleLevel"/>
    <w:tmpl w:val="A41A0958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4" w15:restartNumberingAfterBreak="0">
    <w:nsid w:val="FFFFFF88"/>
    <w:multiLevelType w:val="singleLevel"/>
    <w:tmpl w:val="EFB474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BA29AE6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6" w15:restartNumberingAfterBreak="0">
    <w:nsid w:val="06E11DDB"/>
    <w:multiLevelType w:val="multilevel"/>
    <w:tmpl w:val="243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832"/>
    <w:multiLevelType w:val="multilevel"/>
    <w:tmpl w:val="D24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97FA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017F42"/>
    <w:multiLevelType w:val="hybridMultilevel"/>
    <w:tmpl w:val="B30C425A"/>
    <w:lvl w:ilvl="0" w:tplc="9E7094EC">
      <w:start w:val="1"/>
      <w:numFmt w:val="decimal"/>
      <w:pStyle w:val="Liste5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C343FE"/>
    <w:multiLevelType w:val="multilevel"/>
    <w:tmpl w:val="3946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03ABD"/>
    <w:multiLevelType w:val="multilevel"/>
    <w:tmpl w:val="50B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A1D27"/>
    <w:multiLevelType w:val="multilevel"/>
    <w:tmpl w:val="26CCAEC2"/>
    <w:numStyleLink w:val="Aufzhlung"/>
  </w:abstractNum>
  <w:abstractNum w:abstractNumId="13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06373E0"/>
    <w:multiLevelType w:val="multilevel"/>
    <w:tmpl w:val="6E6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80B4D"/>
    <w:multiLevelType w:val="multilevel"/>
    <w:tmpl w:val="516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071B0"/>
    <w:multiLevelType w:val="multilevel"/>
    <w:tmpl w:val="67A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A751D"/>
    <w:multiLevelType w:val="multilevel"/>
    <w:tmpl w:val="3EB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45FE9"/>
    <w:multiLevelType w:val="multilevel"/>
    <w:tmpl w:val="8B26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60E74"/>
    <w:multiLevelType w:val="multilevel"/>
    <w:tmpl w:val="26CCAEC2"/>
    <w:numStyleLink w:val="Aufzhlung"/>
  </w:abstractNum>
  <w:abstractNum w:abstractNumId="22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DAD2D89"/>
    <w:multiLevelType w:val="multilevel"/>
    <w:tmpl w:val="383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52EE6"/>
    <w:multiLevelType w:val="hybridMultilevel"/>
    <w:tmpl w:val="F998E934"/>
    <w:lvl w:ilvl="0" w:tplc="252A412C">
      <w:start w:val="1"/>
      <w:numFmt w:val="decimal"/>
      <w:pStyle w:val="Liste4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EA6137"/>
    <w:multiLevelType w:val="multilevel"/>
    <w:tmpl w:val="7EA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27B5C"/>
    <w:multiLevelType w:val="multilevel"/>
    <w:tmpl w:val="A6B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70A83"/>
    <w:multiLevelType w:val="multilevel"/>
    <w:tmpl w:val="E172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C3007"/>
    <w:multiLevelType w:val="multilevel"/>
    <w:tmpl w:val="6B0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7186F"/>
    <w:multiLevelType w:val="hybridMultilevel"/>
    <w:tmpl w:val="CE6472DA"/>
    <w:lvl w:ilvl="0" w:tplc="D2D024D2">
      <w:start w:val="2"/>
      <w:numFmt w:val="bullet"/>
      <w:pStyle w:val="AufzhlungTabell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841439"/>
        <w:w w:val="12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02E6"/>
    <w:multiLevelType w:val="multilevel"/>
    <w:tmpl w:val="A28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43F5E"/>
    <w:multiLevelType w:val="hybridMultilevel"/>
    <w:tmpl w:val="92927D3A"/>
    <w:lvl w:ilvl="0" w:tplc="A94E9CC6">
      <w:start w:val="1"/>
      <w:numFmt w:val="decimal"/>
      <w:pStyle w:val="Liste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C352C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200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E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47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87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C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F2C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79039E"/>
    <w:multiLevelType w:val="multilevel"/>
    <w:tmpl w:val="F2D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F53D7"/>
    <w:multiLevelType w:val="multilevel"/>
    <w:tmpl w:val="7258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C46361"/>
    <w:multiLevelType w:val="multilevel"/>
    <w:tmpl w:val="864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75814"/>
    <w:multiLevelType w:val="multilevel"/>
    <w:tmpl w:val="6674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76405">
    <w:abstractNumId w:val="5"/>
  </w:num>
  <w:num w:numId="2" w16cid:durableId="1314406607">
    <w:abstractNumId w:val="3"/>
  </w:num>
  <w:num w:numId="3" w16cid:durableId="1453983949">
    <w:abstractNumId w:val="15"/>
  </w:num>
  <w:num w:numId="4" w16cid:durableId="919484393">
    <w:abstractNumId w:val="13"/>
  </w:num>
  <w:num w:numId="5" w16cid:durableId="1321691430">
    <w:abstractNumId w:val="31"/>
  </w:num>
  <w:num w:numId="6" w16cid:durableId="1915892839">
    <w:abstractNumId w:val="24"/>
  </w:num>
  <w:num w:numId="7" w16cid:durableId="974525966">
    <w:abstractNumId w:val="9"/>
  </w:num>
  <w:num w:numId="8" w16cid:durableId="1211261783">
    <w:abstractNumId w:val="29"/>
  </w:num>
  <w:num w:numId="9" w16cid:durableId="237639253">
    <w:abstractNumId w:val="14"/>
  </w:num>
  <w:num w:numId="10" w16cid:durableId="1180386445">
    <w:abstractNumId w:val="2"/>
  </w:num>
  <w:num w:numId="11" w16cid:durableId="1435587724">
    <w:abstractNumId w:val="4"/>
  </w:num>
  <w:num w:numId="12" w16cid:durableId="935483305">
    <w:abstractNumId w:val="8"/>
  </w:num>
  <w:num w:numId="13" w16cid:durableId="1373579288">
    <w:abstractNumId w:val="1"/>
  </w:num>
  <w:num w:numId="14" w16cid:durableId="1353994539">
    <w:abstractNumId w:val="0"/>
  </w:num>
  <w:num w:numId="15" w16cid:durableId="1945383111">
    <w:abstractNumId w:val="12"/>
  </w:num>
  <w:num w:numId="16" w16cid:durableId="1508246498">
    <w:abstractNumId w:val="22"/>
  </w:num>
  <w:num w:numId="17" w16cid:durableId="237056661">
    <w:abstractNumId w:val="7"/>
  </w:num>
  <w:num w:numId="18" w16cid:durableId="1081684264">
    <w:abstractNumId w:val="20"/>
  </w:num>
  <w:num w:numId="19" w16cid:durableId="445387012">
    <w:abstractNumId w:val="17"/>
  </w:num>
  <w:num w:numId="20" w16cid:durableId="75593427">
    <w:abstractNumId w:val="34"/>
  </w:num>
  <w:num w:numId="21" w16cid:durableId="1182091721">
    <w:abstractNumId w:val="19"/>
  </w:num>
  <w:num w:numId="22" w16cid:durableId="1554005453">
    <w:abstractNumId w:val="6"/>
  </w:num>
  <w:num w:numId="23" w16cid:durableId="346909616">
    <w:abstractNumId w:val="25"/>
  </w:num>
  <w:num w:numId="24" w16cid:durableId="474612614">
    <w:abstractNumId w:val="26"/>
  </w:num>
  <w:num w:numId="25" w16cid:durableId="1655599755">
    <w:abstractNumId w:val="27"/>
  </w:num>
  <w:num w:numId="26" w16cid:durableId="538324482">
    <w:abstractNumId w:val="18"/>
  </w:num>
  <w:num w:numId="27" w16cid:durableId="1279068666">
    <w:abstractNumId w:val="33"/>
  </w:num>
  <w:num w:numId="28" w16cid:durableId="1872837119">
    <w:abstractNumId w:val="28"/>
  </w:num>
  <w:num w:numId="29" w16cid:durableId="867912210">
    <w:abstractNumId w:val="30"/>
  </w:num>
  <w:num w:numId="30" w16cid:durableId="1523855134">
    <w:abstractNumId w:val="16"/>
  </w:num>
  <w:num w:numId="31" w16cid:durableId="1084649490">
    <w:abstractNumId w:val="11"/>
  </w:num>
  <w:num w:numId="32" w16cid:durableId="633145818">
    <w:abstractNumId w:val="32"/>
  </w:num>
  <w:num w:numId="33" w16cid:durableId="507259809">
    <w:abstractNumId w:val="22"/>
  </w:num>
  <w:num w:numId="34" w16cid:durableId="33233735">
    <w:abstractNumId w:val="21"/>
  </w:num>
  <w:num w:numId="35" w16cid:durableId="310251956">
    <w:abstractNumId w:val="10"/>
  </w:num>
  <w:num w:numId="36" w16cid:durableId="577400177">
    <w:abstractNumId w:val="35"/>
  </w:num>
  <w:num w:numId="37" w16cid:durableId="1638805211">
    <w:abstractNumId w:val="22"/>
  </w:num>
  <w:num w:numId="38" w16cid:durableId="205996222">
    <w:abstractNumId w:val="22"/>
  </w:num>
  <w:num w:numId="39" w16cid:durableId="1377461701">
    <w:abstractNumId w:val="22"/>
  </w:num>
  <w:num w:numId="40" w16cid:durableId="2020966300">
    <w:abstractNumId w:val="22"/>
  </w:num>
  <w:num w:numId="41" w16cid:durableId="825586596">
    <w:abstractNumId w:val="22"/>
  </w:num>
  <w:num w:numId="42" w16cid:durableId="1541015714">
    <w:abstractNumId w:val="22"/>
  </w:num>
  <w:num w:numId="43" w16cid:durableId="1666938937">
    <w:abstractNumId w:val="22"/>
  </w:num>
  <w:num w:numId="44" w16cid:durableId="137036496">
    <w:abstractNumId w:val="22"/>
  </w:num>
  <w:num w:numId="45" w16cid:durableId="1872759938">
    <w:abstractNumId w:val="23"/>
  </w:num>
  <w:num w:numId="46" w16cid:durableId="1937975159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f6136,#40404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F"/>
    <w:rsid w:val="00001355"/>
    <w:rsid w:val="000017D2"/>
    <w:rsid w:val="000021FE"/>
    <w:rsid w:val="00003E56"/>
    <w:rsid w:val="00012223"/>
    <w:rsid w:val="000125AF"/>
    <w:rsid w:val="00023696"/>
    <w:rsid w:val="000240BF"/>
    <w:rsid w:val="000306BF"/>
    <w:rsid w:val="00030A73"/>
    <w:rsid w:val="00032E24"/>
    <w:rsid w:val="00034F03"/>
    <w:rsid w:val="000429E1"/>
    <w:rsid w:val="0005561D"/>
    <w:rsid w:val="00057E09"/>
    <w:rsid w:val="00060B36"/>
    <w:rsid w:val="00071FA8"/>
    <w:rsid w:val="00080020"/>
    <w:rsid w:val="000825C5"/>
    <w:rsid w:val="0009533C"/>
    <w:rsid w:val="000B5D91"/>
    <w:rsid w:val="000B6496"/>
    <w:rsid w:val="000B69FD"/>
    <w:rsid w:val="000C7811"/>
    <w:rsid w:val="000D51B9"/>
    <w:rsid w:val="000D739A"/>
    <w:rsid w:val="000E151C"/>
    <w:rsid w:val="000E2F62"/>
    <w:rsid w:val="000E4910"/>
    <w:rsid w:val="000E59BD"/>
    <w:rsid w:val="000E61C6"/>
    <w:rsid w:val="000F052E"/>
    <w:rsid w:val="000F1274"/>
    <w:rsid w:val="000F3C72"/>
    <w:rsid w:val="000F5600"/>
    <w:rsid w:val="000F7D89"/>
    <w:rsid w:val="001029F1"/>
    <w:rsid w:val="0010707E"/>
    <w:rsid w:val="00107949"/>
    <w:rsid w:val="00111695"/>
    <w:rsid w:val="001139B4"/>
    <w:rsid w:val="00124F4E"/>
    <w:rsid w:val="00126B1A"/>
    <w:rsid w:val="001539D6"/>
    <w:rsid w:val="00154C0C"/>
    <w:rsid w:val="00155ACC"/>
    <w:rsid w:val="00155F0E"/>
    <w:rsid w:val="00155F99"/>
    <w:rsid w:val="00162496"/>
    <w:rsid w:val="0016343D"/>
    <w:rsid w:val="001648F1"/>
    <w:rsid w:val="00166583"/>
    <w:rsid w:val="001670AF"/>
    <w:rsid w:val="001815BD"/>
    <w:rsid w:val="00182E3B"/>
    <w:rsid w:val="00184384"/>
    <w:rsid w:val="001872EB"/>
    <w:rsid w:val="0019131A"/>
    <w:rsid w:val="00193B25"/>
    <w:rsid w:val="001A2906"/>
    <w:rsid w:val="001A407F"/>
    <w:rsid w:val="001A7CB1"/>
    <w:rsid w:val="001B5954"/>
    <w:rsid w:val="001C389F"/>
    <w:rsid w:val="001C3B3E"/>
    <w:rsid w:val="001C4DE5"/>
    <w:rsid w:val="001D0075"/>
    <w:rsid w:val="001E5925"/>
    <w:rsid w:val="0020250E"/>
    <w:rsid w:val="002102B9"/>
    <w:rsid w:val="00215975"/>
    <w:rsid w:val="00224A2E"/>
    <w:rsid w:val="00226823"/>
    <w:rsid w:val="00233084"/>
    <w:rsid w:val="002373CF"/>
    <w:rsid w:val="002478B5"/>
    <w:rsid w:val="00247BFD"/>
    <w:rsid w:val="002517E1"/>
    <w:rsid w:val="00257C30"/>
    <w:rsid w:val="00264032"/>
    <w:rsid w:val="00264477"/>
    <w:rsid w:val="00273AB9"/>
    <w:rsid w:val="00280017"/>
    <w:rsid w:val="002A5B09"/>
    <w:rsid w:val="002A6716"/>
    <w:rsid w:val="002B1812"/>
    <w:rsid w:val="002B35E7"/>
    <w:rsid w:val="002C74C7"/>
    <w:rsid w:val="002D5780"/>
    <w:rsid w:val="002E73F4"/>
    <w:rsid w:val="002F49B9"/>
    <w:rsid w:val="0030590E"/>
    <w:rsid w:val="00305A9E"/>
    <w:rsid w:val="00307791"/>
    <w:rsid w:val="00311A48"/>
    <w:rsid w:val="00315262"/>
    <w:rsid w:val="00323D5A"/>
    <w:rsid w:val="0033060A"/>
    <w:rsid w:val="00335A8C"/>
    <w:rsid w:val="00337D9C"/>
    <w:rsid w:val="003414AC"/>
    <w:rsid w:val="00342DDE"/>
    <w:rsid w:val="00344E26"/>
    <w:rsid w:val="003455EA"/>
    <w:rsid w:val="003478AE"/>
    <w:rsid w:val="00350403"/>
    <w:rsid w:val="0036512F"/>
    <w:rsid w:val="00367328"/>
    <w:rsid w:val="00381366"/>
    <w:rsid w:val="003836AD"/>
    <w:rsid w:val="00387D48"/>
    <w:rsid w:val="0039222F"/>
    <w:rsid w:val="00392290"/>
    <w:rsid w:val="003933A6"/>
    <w:rsid w:val="00395A58"/>
    <w:rsid w:val="003A39AD"/>
    <w:rsid w:val="003B2DBA"/>
    <w:rsid w:val="003B47B7"/>
    <w:rsid w:val="003B4984"/>
    <w:rsid w:val="003B4D99"/>
    <w:rsid w:val="003B50ED"/>
    <w:rsid w:val="003C5950"/>
    <w:rsid w:val="003D3A55"/>
    <w:rsid w:val="003D6941"/>
    <w:rsid w:val="003E5262"/>
    <w:rsid w:val="003F3BAC"/>
    <w:rsid w:val="003F6A22"/>
    <w:rsid w:val="003F7564"/>
    <w:rsid w:val="004040D8"/>
    <w:rsid w:val="0040416B"/>
    <w:rsid w:val="00407C6B"/>
    <w:rsid w:val="00433304"/>
    <w:rsid w:val="004470CB"/>
    <w:rsid w:val="004557B3"/>
    <w:rsid w:val="00457D69"/>
    <w:rsid w:val="0047151A"/>
    <w:rsid w:val="004779C9"/>
    <w:rsid w:val="00481394"/>
    <w:rsid w:val="00483973"/>
    <w:rsid w:val="00486382"/>
    <w:rsid w:val="00490A41"/>
    <w:rsid w:val="004925E6"/>
    <w:rsid w:val="004A110C"/>
    <w:rsid w:val="004A5EEE"/>
    <w:rsid w:val="004B613F"/>
    <w:rsid w:val="004C42D3"/>
    <w:rsid w:val="004C6DFC"/>
    <w:rsid w:val="004C6E9C"/>
    <w:rsid w:val="004D494D"/>
    <w:rsid w:val="004D6CE7"/>
    <w:rsid w:val="004E291D"/>
    <w:rsid w:val="004E3DB1"/>
    <w:rsid w:val="004F2606"/>
    <w:rsid w:val="004F3D1A"/>
    <w:rsid w:val="004F4A67"/>
    <w:rsid w:val="005003BC"/>
    <w:rsid w:val="00504565"/>
    <w:rsid w:val="00504A2D"/>
    <w:rsid w:val="00512766"/>
    <w:rsid w:val="0051295B"/>
    <w:rsid w:val="00515CC5"/>
    <w:rsid w:val="00516C67"/>
    <w:rsid w:val="0052457C"/>
    <w:rsid w:val="00526342"/>
    <w:rsid w:val="0053071E"/>
    <w:rsid w:val="0053082C"/>
    <w:rsid w:val="0053655B"/>
    <w:rsid w:val="005419FA"/>
    <w:rsid w:val="0054715D"/>
    <w:rsid w:val="005562AB"/>
    <w:rsid w:val="00570FCC"/>
    <w:rsid w:val="00575CA7"/>
    <w:rsid w:val="0057694B"/>
    <w:rsid w:val="005901BD"/>
    <w:rsid w:val="005910D4"/>
    <w:rsid w:val="00592DDC"/>
    <w:rsid w:val="00594D33"/>
    <w:rsid w:val="005A5D92"/>
    <w:rsid w:val="005B2B5E"/>
    <w:rsid w:val="005B2DE7"/>
    <w:rsid w:val="005C106A"/>
    <w:rsid w:val="005C41FC"/>
    <w:rsid w:val="005D1FF4"/>
    <w:rsid w:val="005E0552"/>
    <w:rsid w:val="005F0500"/>
    <w:rsid w:val="005F16E9"/>
    <w:rsid w:val="005F1794"/>
    <w:rsid w:val="005F64B5"/>
    <w:rsid w:val="00601428"/>
    <w:rsid w:val="006076D5"/>
    <w:rsid w:val="00614A06"/>
    <w:rsid w:val="00620B29"/>
    <w:rsid w:val="00623576"/>
    <w:rsid w:val="0062542B"/>
    <w:rsid w:val="006350DE"/>
    <w:rsid w:val="00644924"/>
    <w:rsid w:val="00645438"/>
    <w:rsid w:val="00653457"/>
    <w:rsid w:val="0065746F"/>
    <w:rsid w:val="00662201"/>
    <w:rsid w:val="0067193D"/>
    <w:rsid w:val="00672467"/>
    <w:rsid w:val="0067441C"/>
    <w:rsid w:val="00675ED7"/>
    <w:rsid w:val="006819A3"/>
    <w:rsid w:val="00681F32"/>
    <w:rsid w:val="00685A22"/>
    <w:rsid w:val="006915DD"/>
    <w:rsid w:val="00696506"/>
    <w:rsid w:val="006A3E33"/>
    <w:rsid w:val="006A4362"/>
    <w:rsid w:val="006A5364"/>
    <w:rsid w:val="006A6755"/>
    <w:rsid w:val="006A73FC"/>
    <w:rsid w:val="006C0829"/>
    <w:rsid w:val="006C20A6"/>
    <w:rsid w:val="006C2474"/>
    <w:rsid w:val="006C4732"/>
    <w:rsid w:val="006C5794"/>
    <w:rsid w:val="006C7E09"/>
    <w:rsid w:val="006D04D9"/>
    <w:rsid w:val="006D77B5"/>
    <w:rsid w:val="006D7CFD"/>
    <w:rsid w:val="006E3BC1"/>
    <w:rsid w:val="006E5F83"/>
    <w:rsid w:val="006E653E"/>
    <w:rsid w:val="006E76AE"/>
    <w:rsid w:val="006E7876"/>
    <w:rsid w:val="006F052D"/>
    <w:rsid w:val="006F359B"/>
    <w:rsid w:val="006F432E"/>
    <w:rsid w:val="006F4949"/>
    <w:rsid w:val="006F56F6"/>
    <w:rsid w:val="00714C3F"/>
    <w:rsid w:val="00715503"/>
    <w:rsid w:val="007205D0"/>
    <w:rsid w:val="007211A8"/>
    <w:rsid w:val="00722114"/>
    <w:rsid w:val="00725BD4"/>
    <w:rsid w:val="00726C67"/>
    <w:rsid w:val="00736147"/>
    <w:rsid w:val="00746EC4"/>
    <w:rsid w:val="007473A3"/>
    <w:rsid w:val="00751A12"/>
    <w:rsid w:val="00752A09"/>
    <w:rsid w:val="00752B4A"/>
    <w:rsid w:val="00753A6D"/>
    <w:rsid w:val="0075470B"/>
    <w:rsid w:val="00755435"/>
    <w:rsid w:val="0075721E"/>
    <w:rsid w:val="00770097"/>
    <w:rsid w:val="00770BBD"/>
    <w:rsid w:val="00781974"/>
    <w:rsid w:val="00790850"/>
    <w:rsid w:val="0079326E"/>
    <w:rsid w:val="007963F6"/>
    <w:rsid w:val="007A2E04"/>
    <w:rsid w:val="007A5611"/>
    <w:rsid w:val="007A7A48"/>
    <w:rsid w:val="007B7750"/>
    <w:rsid w:val="007C0D7E"/>
    <w:rsid w:val="007C6BB2"/>
    <w:rsid w:val="007D2715"/>
    <w:rsid w:val="007D2AA6"/>
    <w:rsid w:val="007E3650"/>
    <w:rsid w:val="008115DA"/>
    <w:rsid w:val="008132F1"/>
    <w:rsid w:val="008153BC"/>
    <w:rsid w:val="008171E4"/>
    <w:rsid w:val="00834C90"/>
    <w:rsid w:val="008361E0"/>
    <w:rsid w:val="0085325E"/>
    <w:rsid w:val="00856926"/>
    <w:rsid w:val="0086135D"/>
    <w:rsid w:val="00861BAC"/>
    <w:rsid w:val="00867B3D"/>
    <w:rsid w:val="00867E79"/>
    <w:rsid w:val="00870191"/>
    <w:rsid w:val="00877FEB"/>
    <w:rsid w:val="00890B43"/>
    <w:rsid w:val="0089396C"/>
    <w:rsid w:val="00894634"/>
    <w:rsid w:val="00896822"/>
    <w:rsid w:val="00896C03"/>
    <w:rsid w:val="008A691B"/>
    <w:rsid w:val="008B67CC"/>
    <w:rsid w:val="008B7140"/>
    <w:rsid w:val="008C2C9B"/>
    <w:rsid w:val="008C5263"/>
    <w:rsid w:val="008D5CAB"/>
    <w:rsid w:val="008E5EBC"/>
    <w:rsid w:val="008E70DE"/>
    <w:rsid w:val="008F2EE1"/>
    <w:rsid w:val="008F574D"/>
    <w:rsid w:val="008F5DCB"/>
    <w:rsid w:val="00903D1D"/>
    <w:rsid w:val="0090406E"/>
    <w:rsid w:val="00926375"/>
    <w:rsid w:val="0092699A"/>
    <w:rsid w:val="00926E9C"/>
    <w:rsid w:val="00932238"/>
    <w:rsid w:val="0095140B"/>
    <w:rsid w:val="00953684"/>
    <w:rsid w:val="009607E5"/>
    <w:rsid w:val="009624A4"/>
    <w:rsid w:val="00967493"/>
    <w:rsid w:val="00967D82"/>
    <w:rsid w:val="009716E5"/>
    <w:rsid w:val="00976538"/>
    <w:rsid w:val="00981CE1"/>
    <w:rsid w:val="00985CD4"/>
    <w:rsid w:val="009918BA"/>
    <w:rsid w:val="00993E65"/>
    <w:rsid w:val="009A2D94"/>
    <w:rsid w:val="009A315C"/>
    <w:rsid w:val="009A58ED"/>
    <w:rsid w:val="009B2E0E"/>
    <w:rsid w:val="009B3363"/>
    <w:rsid w:val="009E3B4A"/>
    <w:rsid w:val="009E4304"/>
    <w:rsid w:val="009F00BE"/>
    <w:rsid w:val="009F3645"/>
    <w:rsid w:val="009F52A6"/>
    <w:rsid w:val="00A00864"/>
    <w:rsid w:val="00A0244B"/>
    <w:rsid w:val="00A026A3"/>
    <w:rsid w:val="00A07648"/>
    <w:rsid w:val="00A14DCB"/>
    <w:rsid w:val="00A15341"/>
    <w:rsid w:val="00A1724D"/>
    <w:rsid w:val="00A20111"/>
    <w:rsid w:val="00A22312"/>
    <w:rsid w:val="00A249E2"/>
    <w:rsid w:val="00A2680F"/>
    <w:rsid w:val="00A27FF1"/>
    <w:rsid w:val="00A3187F"/>
    <w:rsid w:val="00A31A1F"/>
    <w:rsid w:val="00A33000"/>
    <w:rsid w:val="00A3458B"/>
    <w:rsid w:val="00A3698E"/>
    <w:rsid w:val="00A5287F"/>
    <w:rsid w:val="00A55542"/>
    <w:rsid w:val="00A55B3D"/>
    <w:rsid w:val="00A56665"/>
    <w:rsid w:val="00A6024A"/>
    <w:rsid w:val="00A60369"/>
    <w:rsid w:val="00A60C7D"/>
    <w:rsid w:val="00A60E95"/>
    <w:rsid w:val="00A7253F"/>
    <w:rsid w:val="00A73DA4"/>
    <w:rsid w:val="00A73F83"/>
    <w:rsid w:val="00A779DF"/>
    <w:rsid w:val="00A84EF8"/>
    <w:rsid w:val="00A93E5E"/>
    <w:rsid w:val="00AA6CC2"/>
    <w:rsid w:val="00AB32BC"/>
    <w:rsid w:val="00AB5B14"/>
    <w:rsid w:val="00AC0E97"/>
    <w:rsid w:val="00AC3C20"/>
    <w:rsid w:val="00AD03DE"/>
    <w:rsid w:val="00AD667B"/>
    <w:rsid w:val="00AD7708"/>
    <w:rsid w:val="00AE3807"/>
    <w:rsid w:val="00AF5370"/>
    <w:rsid w:val="00AF7FCC"/>
    <w:rsid w:val="00B07CE3"/>
    <w:rsid w:val="00B13BEE"/>
    <w:rsid w:val="00B15CDA"/>
    <w:rsid w:val="00B20784"/>
    <w:rsid w:val="00B26D12"/>
    <w:rsid w:val="00B26D92"/>
    <w:rsid w:val="00B3158B"/>
    <w:rsid w:val="00B33884"/>
    <w:rsid w:val="00B36DEF"/>
    <w:rsid w:val="00B4362E"/>
    <w:rsid w:val="00B614C0"/>
    <w:rsid w:val="00B6258C"/>
    <w:rsid w:val="00B63EC9"/>
    <w:rsid w:val="00B64FB5"/>
    <w:rsid w:val="00B71071"/>
    <w:rsid w:val="00B76F69"/>
    <w:rsid w:val="00B87FBE"/>
    <w:rsid w:val="00B95F91"/>
    <w:rsid w:val="00BA1814"/>
    <w:rsid w:val="00BA3F82"/>
    <w:rsid w:val="00BA57F0"/>
    <w:rsid w:val="00BA5D29"/>
    <w:rsid w:val="00BA6518"/>
    <w:rsid w:val="00BC32E5"/>
    <w:rsid w:val="00BC54D2"/>
    <w:rsid w:val="00BC62D9"/>
    <w:rsid w:val="00BE558C"/>
    <w:rsid w:val="00BE5F96"/>
    <w:rsid w:val="00BE7C2B"/>
    <w:rsid w:val="00BE7CF6"/>
    <w:rsid w:val="00BF242C"/>
    <w:rsid w:val="00C0512A"/>
    <w:rsid w:val="00C0699A"/>
    <w:rsid w:val="00C1412B"/>
    <w:rsid w:val="00C145A0"/>
    <w:rsid w:val="00C1464A"/>
    <w:rsid w:val="00C14764"/>
    <w:rsid w:val="00C202FE"/>
    <w:rsid w:val="00C222A7"/>
    <w:rsid w:val="00C2295B"/>
    <w:rsid w:val="00C26BEB"/>
    <w:rsid w:val="00C27F42"/>
    <w:rsid w:val="00C40776"/>
    <w:rsid w:val="00C4358D"/>
    <w:rsid w:val="00C56CCF"/>
    <w:rsid w:val="00C84992"/>
    <w:rsid w:val="00C874F4"/>
    <w:rsid w:val="00C876F0"/>
    <w:rsid w:val="00C8792D"/>
    <w:rsid w:val="00C93CB3"/>
    <w:rsid w:val="00C9457E"/>
    <w:rsid w:val="00C96897"/>
    <w:rsid w:val="00CA7B86"/>
    <w:rsid w:val="00CB053E"/>
    <w:rsid w:val="00CB30C8"/>
    <w:rsid w:val="00CC6AF4"/>
    <w:rsid w:val="00CD23E5"/>
    <w:rsid w:val="00CD6049"/>
    <w:rsid w:val="00CF5BF7"/>
    <w:rsid w:val="00D03B89"/>
    <w:rsid w:val="00D1161A"/>
    <w:rsid w:val="00D17611"/>
    <w:rsid w:val="00D2052B"/>
    <w:rsid w:val="00D25817"/>
    <w:rsid w:val="00D31E97"/>
    <w:rsid w:val="00D32243"/>
    <w:rsid w:val="00D3271B"/>
    <w:rsid w:val="00D370D7"/>
    <w:rsid w:val="00D4082F"/>
    <w:rsid w:val="00D416B6"/>
    <w:rsid w:val="00D47AC0"/>
    <w:rsid w:val="00D64B6F"/>
    <w:rsid w:val="00D76283"/>
    <w:rsid w:val="00D811E2"/>
    <w:rsid w:val="00D848F5"/>
    <w:rsid w:val="00D900CA"/>
    <w:rsid w:val="00D90158"/>
    <w:rsid w:val="00D96E3E"/>
    <w:rsid w:val="00DA6EDB"/>
    <w:rsid w:val="00DB04B2"/>
    <w:rsid w:val="00DB44CB"/>
    <w:rsid w:val="00DB6480"/>
    <w:rsid w:val="00DD3113"/>
    <w:rsid w:val="00DE1FE1"/>
    <w:rsid w:val="00DE48D0"/>
    <w:rsid w:val="00DF11D1"/>
    <w:rsid w:val="00DF5194"/>
    <w:rsid w:val="00DF75F1"/>
    <w:rsid w:val="00E21D04"/>
    <w:rsid w:val="00E34287"/>
    <w:rsid w:val="00E50687"/>
    <w:rsid w:val="00E54483"/>
    <w:rsid w:val="00E66653"/>
    <w:rsid w:val="00E73418"/>
    <w:rsid w:val="00E76F4B"/>
    <w:rsid w:val="00E873AE"/>
    <w:rsid w:val="00E92BFB"/>
    <w:rsid w:val="00E94AFB"/>
    <w:rsid w:val="00E95760"/>
    <w:rsid w:val="00EA240F"/>
    <w:rsid w:val="00EA2C74"/>
    <w:rsid w:val="00EA3B2C"/>
    <w:rsid w:val="00EA52F6"/>
    <w:rsid w:val="00EB6323"/>
    <w:rsid w:val="00EB67A3"/>
    <w:rsid w:val="00EB7275"/>
    <w:rsid w:val="00ED37E0"/>
    <w:rsid w:val="00ED4D1F"/>
    <w:rsid w:val="00EE3BDE"/>
    <w:rsid w:val="00EE5914"/>
    <w:rsid w:val="00EE7377"/>
    <w:rsid w:val="00EF28DB"/>
    <w:rsid w:val="00EF362A"/>
    <w:rsid w:val="00EF5656"/>
    <w:rsid w:val="00EF7B97"/>
    <w:rsid w:val="00F0217E"/>
    <w:rsid w:val="00F0668B"/>
    <w:rsid w:val="00F10338"/>
    <w:rsid w:val="00F11E54"/>
    <w:rsid w:val="00F136BF"/>
    <w:rsid w:val="00F22AA3"/>
    <w:rsid w:val="00F319A2"/>
    <w:rsid w:val="00F328AB"/>
    <w:rsid w:val="00F35489"/>
    <w:rsid w:val="00F40D6B"/>
    <w:rsid w:val="00F53AEA"/>
    <w:rsid w:val="00F5480D"/>
    <w:rsid w:val="00F56E37"/>
    <w:rsid w:val="00F6139C"/>
    <w:rsid w:val="00F62BDC"/>
    <w:rsid w:val="00F62F1F"/>
    <w:rsid w:val="00F64522"/>
    <w:rsid w:val="00F72F26"/>
    <w:rsid w:val="00F76219"/>
    <w:rsid w:val="00F763E0"/>
    <w:rsid w:val="00F76CD7"/>
    <w:rsid w:val="00F76D28"/>
    <w:rsid w:val="00F831FB"/>
    <w:rsid w:val="00F861A6"/>
    <w:rsid w:val="00F90FAD"/>
    <w:rsid w:val="00F93C22"/>
    <w:rsid w:val="00F93E09"/>
    <w:rsid w:val="00F978DD"/>
    <w:rsid w:val="00FA5D26"/>
    <w:rsid w:val="00FC3303"/>
    <w:rsid w:val="00FC3F3C"/>
    <w:rsid w:val="00FC5540"/>
    <w:rsid w:val="00FC78BD"/>
    <w:rsid w:val="00FC7B62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f6136,#404040"/>
    </o:shapedefaults>
    <o:shapelayout v:ext="edit">
      <o:idmap v:ext="edit" data="2"/>
    </o:shapelayout>
  </w:shapeDefaults>
  <w:decimalSymbol w:val=","/>
  <w:listSeparator w:val=";"/>
  <w14:docId w14:val="3DC8C4EA"/>
  <w14:defaultImageDpi w14:val="300"/>
  <w15:docId w15:val="{53F4F283-6525-42A5-92B8-20E64B2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13BEE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9607E5"/>
    <w:pPr>
      <w:keepNext/>
      <w:pageBreakBefore/>
      <w:numPr>
        <w:numId w:val="16"/>
      </w:numPr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607E5"/>
    <w:pPr>
      <w:keepNext/>
      <w:numPr>
        <w:ilvl w:val="1"/>
        <w:numId w:val="16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607E5"/>
    <w:pPr>
      <w:keepNext/>
      <w:numPr>
        <w:ilvl w:val="2"/>
        <w:numId w:val="16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95760"/>
    <w:pPr>
      <w:keepNext/>
      <w:numPr>
        <w:ilvl w:val="3"/>
        <w:numId w:val="16"/>
      </w:numPr>
      <w:tabs>
        <w:tab w:val="left" w:pos="1191"/>
      </w:tabs>
      <w:spacing w:before="240" w:after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E95760"/>
    <w:pPr>
      <w:numPr>
        <w:ilvl w:val="4"/>
        <w:numId w:val="16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E95760"/>
    <w:pPr>
      <w:numPr>
        <w:ilvl w:val="5"/>
        <w:numId w:val="16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E95760"/>
    <w:pPr>
      <w:numPr>
        <w:ilvl w:val="6"/>
        <w:numId w:val="16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rsid w:val="00E95760"/>
    <w:pPr>
      <w:numPr>
        <w:ilvl w:val="7"/>
        <w:numId w:val="16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rsid w:val="00E95760"/>
    <w:pPr>
      <w:numPr>
        <w:ilvl w:val="8"/>
        <w:numId w:val="16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ispielkastenCourier">
    <w:name w:val="Beispielkasten Courier"/>
    <w:basedOn w:val="Standard"/>
    <w:qFormat/>
    <w:rsid w:val="002C74C7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styleId="Fu-Endnotenberschrift">
    <w:name w:val="Note Heading"/>
    <w:basedOn w:val="Standard"/>
    <w:next w:val="Standard"/>
    <w:rsid w:val="002C74C7"/>
    <w:rPr>
      <w:color w:val="404040"/>
    </w:rPr>
  </w:style>
  <w:style w:type="paragraph" w:styleId="Unterschrift">
    <w:name w:val="Signature"/>
    <w:basedOn w:val="Standard"/>
    <w:rsid w:val="002C74C7"/>
    <w:pPr>
      <w:ind w:left="4252"/>
    </w:pPr>
  </w:style>
  <w:style w:type="paragraph" w:customStyle="1" w:styleId="BeispielkastenCourierfett">
    <w:name w:val="Beispielkasten Courier fett"/>
    <w:basedOn w:val="BeispielkastenCourier"/>
    <w:rsid w:val="00EF5656"/>
    <w:rPr>
      <w:b/>
    </w:rPr>
  </w:style>
  <w:style w:type="character" w:customStyle="1" w:styleId="StandardfettZchn">
    <w:name w:val="Standard fett Zchn"/>
    <w:link w:val="Standardfett"/>
    <w:rsid w:val="00EF28DB"/>
    <w:rPr>
      <w:rFonts w:ascii="Arial" w:hAnsi="Arial"/>
      <w:b/>
    </w:rPr>
  </w:style>
  <w:style w:type="paragraph" w:styleId="Funotentext">
    <w:name w:val="footnote text"/>
    <w:basedOn w:val="Standard"/>
    <w:semiHidden/>
    <w:rsid w:val="002C74C7"/>
    <w:pPr>
      <w:spacing w:line="280" w:lineRule="atLeast"/>
    </w:pPr>
    <w:rPr>
      <w:color w:val="404040"/>
      <w:sz w:val="16"/>
    </w:rPr>
  </w:style>
  <w:style w:type="character" w:styleId="Fett">
    <w:name w:val="Strong"/>
    <w:qFormat/>
    <w:rsid w:val="00B13BEE"/>
    <w:rPr>
      <w:rFonts w:ascii="Calibri" w:hAnsi="Calibri"/>
      <w:b/>
      <w:bCs/>
      <w:color w:val="841439"/>
      <w:sz w:val="22"/>
    </w:rPr>
  </w:style>
  <w:style w:type="paragraph" w:styleId="Datum">
    <w:name w:val="Date"/>
    <w:basedOn w:val="Standard"/>
    <w:next w:val="Standard"/>
    <w:link w:val="DatumZchn"/>
    <w:rsid w:val="00516C67"/>
  </w:style>
  <w:style w:type="character" w:customStyle="1" w:styleId="DatumZchn">
    <w:name w:val="Datum Zchn"/>
    <w:link w:val="Datum"/>
    <w:rsid w:val="00516C67"/>
    <w:rPr>
      <w:rFonts w:ascii="Arial" w:hAnsi="Arial"/>
    </w:rPr>
  </w:style>
  <w:style w:type="paragraph" w:styleId="Aufzhlungszeichen2">
    <w:name w:val="List Bullet 2"/>
    <w:basedOn w:val="Standard"/>
    <w:qFormat/>
    <w:rsid w:val="00B95F91"/>
    <w:pPr>
      <w:numPr>
        <w:numId w:val="2"/>
      </w:numPr>
      <w:contextualSpacing/>
    </w:pPr>
  </w:style>
  <w:style w:type="paragraph" w:styleId="Aufzhlungszeichen">
    <w:name w:val="List Bullet"/>
    <w:basedOn w:val="Standard"/>
    <w:qFormat/>
    <w:rsid w:val="00B95F91"/>
    <w:pPr>
      <w:numPr>
        <w:numId w:val="1"/>
      </w:numPr>
      <w:contextualSpacing/>
    </w:pPr>
  </w:style>
  <w:style w:type="paragraph" w:customStyle="1" w:styleId="TitelDeckblatt">
    <w:name w:val="Titel Deckblatt"/>
    <w:basedOn w:val="Standard"/>
    <w:autoRedefine/>
    <w:rsid w:val="00726C67"/>
    <w:pPr>
      <w:spacing w:line="340" w:lineRule="atLeast"/>
    </w:pPr>
    <w:rPr>
      <w:b/>
      <w:bCs/>
      <w:color w:val="841439"/>
      <w:sz w:val="48"/>
    </w:rPr>
  </w:style>
  <w:style w:type="paragraph" w:customStyle="1" w:styleId="UntertitelDeckblatt">
    <w:name w:val="Untertitel Deckblatt"/>
    <w:basedOn w:val="Standard"/>
    <w:autoRedefine/>
    <w:rsid w:val="00726C67"/>
    <w:pPr>
      <w:spacing w:line="340" w:lineRule="atLeast"/>
    </w:pPr>
    <w:rPr>
      <w:bCs/>
      <w:sz w:val="28"/>
    </w:rPr>
  </w:style>
  <w:style w:type="paragraph" w:customStyle="1" w:styleId="Dokumenttyp">
    <w:name w:val="Dokumenttyp"/>
    <w:basedOn w:val="Standard"/>
    <w:autoRedefine/>
    <w:rsid w:val="000B69FD"/>
    <w:pPr>
      <w:spacing w:line="340" w:lineRule="atLeast"/>
    </w:pPr>
    <w:rPr>
      <w:b/>
      <w:bCs/>
      <w:sz w:val="56"/>
    </w:rPr>
  </w:style>
  <w:style w:type="paragraph" w:customStyle="1" w:styleId="DokumenttypUntertitel">
    <w:name w:val="Dokumenttyp Untertitel"/>
    <w:basedOn w:val="Dokumenttyp"/>
    <w:autoRedefine/>
    <w:rsid w:val="002C74C7"/>
    <w:rPr>
      <w:sz w:val="28"/>
    </w:rPr>
  </w:style>
  <w:style w:type="paragraph" w:customStyle="1" w:styleId="DeckblattUntertitel">
    <w:name w:val="Deckblatt Untertitel"/>
    <w:basedOn w:val="Standard"/>
    <w:autoRedefine/>
    <w:rsid w:val="007D2AA6"/>
    <w:pPr>
      <w:spacing w:line="340" w:lineRule="atLeast"/>
    </w:pPr>
    <w:rPr>
      <w:bCs/>
      <w:sz w:val="28"/>
    </w:rPr>
  </w:style>
  <w:style w:type="paragraph" w:customStyle="1" w:styleId="DeckblattTitel">
    <w:name w:val="Deckblatt Titel"/>
    <w:basedOn w:val="Standard"/>
    <w:rsid w:val="007D2AA6"/>
    <w:rPr>
      <w:b/>
      <w:color w:val="841439"/>
      <w:sz w:val="48"/>
    </w:rPr>
  </w:style>
  <w:style w:type="paragraph" w:styleId="Verzeichnis3">
    <w:name w:val="toc 3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EF28DB"/>
    <w:rPr>
      <w:b/>
    </w:rPr>
  </w:style>
  <w:style w:type="paragraph" w:styleId="Verzeichnis2">
    <w:name w:val="toc 2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qFormat/>
    <w:rsid w:val="0019131A"/>
    <w:rPr>
      <w:rFonts w:ascii="Calibri" w:hAnsi="Calibri"/>
      <w:b w:val="0"/>
      <w:color w:val="60A3BC"/>
      <w:sz w:val="22"/>
      <w:u w:val="single"/>
    </w:rPr>
  </w:style>
  <w:style w:type="paragraph" w:styleId="Verzeichnis1">
    <w:name w:val="toc 1"/>
    <w:basedOn w:val="Standard"/>
    <w:next w:val="Standard"/>
    <w:uiPriority w:val="39"/>
    <w:rsid w:val="00D370D7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D370D7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rsid w:val="000B69FD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paragraph" w:styleId="Fuzeile">
    <w:name w:val="footer"/>
    <w:basedOn w:val="Standard"/>
    <w:autoRedefine/>
    <w:qFormat/>
    <w:rsid w:val="00B13BEE"/>
    <w:pPr>
      <w:tabs>
        <w:tab w:val="center" w:pos="4536"/>
        <w:tab w:val="center" w:pos="4678"/>
        <w:tab w:val="right" w:pos="9072"/>
      </w:tabs>
    </w:pPr>
    <w:rPr>
      <w:color w:val="404040"/>
      <w:sz w:val="18"/>
    </w:rPr>
  </w:style>
  <w:style w:type="character" w:styleId="Seitenzahl">
    <w:name w:val="page number"/>
    <w:qFormat/>
    <w:rsid w:val="00B13BEE"/>
    <w:rPr>
      <w:rFonts w:ascii="Calibri" w:hAnsi="Calibri"/>
      <w:color w:val="404040"/>
      <w:sz w:val="18"/>
    </w:rPr>
  </w:style>
  <w:style w:type="paragraph" w:styleId="E-Mail-Signatur">
    <w:name w:val="E-mail Signature"/>
    <w:basedOn w:val="Standard"/>
  </w:style>
  <w:style w:type="paragraph" w:styleId="Liste">
    <w:name w:val="List"/>
    <w:basedOn w:val="Standard"/>
    <w:rsid w:val="00D900CA"/>
    <w:pPr>
      <w:numPr>
        <w:numId w:val="3"/>
      </w:numPr>
    </w:pPr>
  </w:style>
  <w:style w:type="paragraph" w:styleId="Liste2">
    <w:name w:val="List 2"/>
    <w:basedOn w:val="Standard"/>
    <w:rsid w:val="00D900CA"/>
    <w:pPr>
      <w:numPr>
        <w:numId w:val="4"/>
      </w:numPr>
    </w:pPr>
  </w:style>
  <w:style w:type="paragraph" w:styleId="Liste3">
    <w:name w:val="List 3"/>
    <w:basedOn w:val="Standard"/>
    <w:rsid w:val="00D900CA"/>
    <w:pPr>
      <w:numPr>
        <w:numId w:val="5"/>
      </w:numPr>
    </w:pPr>
  </w:style>
  <w:style w:type="paragraph" w:styleId="Liste4">
    <w:name w:val="List 4"/>
    <w:basedOn w:val="Standard"/>
    <w:rsid w:val="00D900CA"/>
    <w:pPr>
      <w:numPr>
        <w:numId w:val="6"/>
      </w:numPr>
    </w:pPr>
  </w:style>
  <w:style w:type="paragraph" w:styleId="Liste5">
    <w:name w:val="List 5"/>
    <w:basedOn w:val="Standard"/>
    <w:rsid w:val="00D900CA"/>
    <w:pPr>
      <w:numPr>
        <w:numId w:val="7"/>
      </w:numPr>
    </w:pPr>
  </w:style>
  <w:style w:type="paragraph" w:customStyle="1" w:styleId="Tabelle">
    <w:name w:val="Tabelle"/>
    <w:basedOn w:val="Standard"/>
    <w:rsid w:val="002C74C7"/>
    <w:pPr>
      <w:spacing w:before="60" w:after="60"/>
    </w:pPr>
    <w:rPr>
      <w:bCs/>
      <w:sz w:val="18"/>
    </w:rPr>
  </w:style>
  <w:style w:type="paragraph" w:styleId="Verzeichnis5">
    <w:name w:val="toc 5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Beschriftung">
    <w:name w:val="caption"/>
    <w:basedOn w:val="Standard"/>
    <w:next w:val="Standard"/>
    <w:link w:val="BeschriftungZchn"/>
    <w:qFormat/>
    <w:rsid w:val="00E95760"/>
    <w:pPr>
      <w:spacing w:before="60" w:after="60"/>
    </w:pPr>
    <w:rPr>
      <w:bCs/>
      <w:color w:val="404040"/>
      <w:sz w:val="16"/>
    </w:rPr>
  </w:style>
  <w:style w:type="paragraph" w:styleId="Verzeichnis6">
    <w:name w:val="toc 6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7">
    <w:name w:val="toc 7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Verzeichnis8">
    <w:name w:val="toc 8"/>
    <w:basedOn w:val="Standard"/>
    <w:next w:val="Standard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Verzeichnis9">
    <w:name w:val="toc 9"/>
    <w:basedOn w:val="Standard"/>
    <w:next w:val="Standard"/>
    <w:autoRedefine/>
    <w:semiHidden/>
    <w:rsid w:val="000E4910"/>
    <w:pPr>
      <w:spacing w:before="0" w:after="0"/>
    </w:pPr>
    <w:rPr>
      <w:szCs w:val="24"/>
    </w:rPr>
  </w:style>
  <w:style w:type="paragraph" w:styleId="Aufzhlungszeichen3">
    <w:name w:val="List Bullet 3"/>
    <w:basedOn w:val="Standard"/>
    <w:rsid w:val="00B95F91"/>
    <w:pPr>
      <w:numPr>
        <w:numId w:val="10"/>
      </w:numPr>
      <w:contextualSpacing/>
    </w:pPr>
  </w:style>
  <w:style w:type="paragraph" w:styleId="Listenfortsetzung2">
    <w:name w:val="List Continue 2"/>
    <w:basedOn w:val="Standard"/>
    <w:rsid w:val="0040416B"/>
    <w:pPr>
      <w:ind w:left="566"/>
      <w:contextualSpacing/>
    </w:pPr>
  </w:style>
  <w:style w:type="paragraph" w:styleId="Textkrper">
    <w:name w:val="Body Text"/>
    <w:basedOn w:val="Standard"/>
    <w:link w:val="TextkrperZchn"/>
    <w:rsid w:val="0040416B"/>
  </w:style>
  <w:style w:type="paragraph" w:customStyle="1" w:styleId="AufzhlungTabelle1">
    <w:name w:val="AufzählungTabelle1"/>
    <w:basedOn w:val="Standard"/>
    <w:rsid w:val="00D900CA"/>
    <w:pPr>
      <w:numPr>
        <w:numId w:val="8"/>
      </w:numPr>
    </w:pPr>
    <w:rPr>
      <w:sz w:val="18"/>
    </w:rPr>
  </w:style>
  <w:style w:type="character" w:customStyle="1" w:styleId="TextkrperZchn">
    <w:name w:val="Textkörper Zchn"/>
    <w:link w:val="Textkrper"/>
    <w:rsid w:val="0040416B"/>
    <w:rPr>
      <w:rFonts w:ascii="Arial" w:hAnsi="Arial"/>
    </w:rPr>
  </w:style>
  <w:style w:type="paragraph" w:customStyle="1" w:styleId="FormatvorlageTabelleFett">
    <w:name w:val="Formatvorlage Tabelle + Fett"/>
    <w:basedOn w:val="Tabelle"/>
    <w:pPr>
      <w:pBdr>
        <w:between w:val="single" w:sz="12" w:space="1" w:color="076BB2"/>
      </w:pBdr>
    </w:pPr>
    <w:rPr>
      <w:b/>
      <w:bCs w:val="0"/>
    </w:rPr>
  </w:style>
  <w:style w:type="paragraph" w:customStyle="1" w:styleId="Betreffzeile">
    <w:name w:val="Betreffzeile"/>
    <w:basedOn w:val="Standard"/>
    <w:rsid w:val="0040416B"/>
  </w:style>
  <w:style w:type="paragraph" w:customStyle="1" w:styleId="FormatvorlageDeckblattTitelRot">
    <w:name w:val="Formatvorlage Deckblatt Titel + Rot"/>
    <w:basedOn w:val="DeckblattTitel"/>
    <w:rsid w:val="002C74C7"/>
  </w:style>
  <w:style w:type="table" w:styleId="Tabellenraster">
    <w:name w:val="Table Grid"/>
    <w:basedOn w:val="NormaleTabelle"/>
    <w:rsid w:val="001A7CB1"/>
    <w:pPr>
      <w:spacing w:before="120" w:after="120"/>
    </w:pPr>
    <w:rPr>
      <w:rFonts w:ascii="Calibri" w:hAnsi="Calibri"/>
      <w:sz w:val="18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841439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4F4F4" w:themeFill="background2" w:themeFillTint="33"/>
      </w:tcPr>
    </w:tblStylePr>
  </w:style>
  <w:style w:type="paragraph" w:styleId="Listennummer">
    <w:name w:val="List Number"/>
    <w:basedOn w:val="Standard"/>
    <w:rsid w:val="00D900CA"/>
    <w:pPr>
      <w:numPr>
        <w:numId w:val="11"/>
      </w:numPr>
      <w:contextualSpacing/>
    </w:pPr>
  </w:style>
  <w:style w:type="character" w:customStyle="1" w:styleId="BeschriftungZchn">
    <w:name w:val="Beschriftung Zchn"/>
    <w:link w:val="Beschriftung"/>
    <w:rsid w:val="00E95760"/>
    <w:rPr>
      <w:rFonts w:ascii="Arial" w:hAnsi="Arial"/>
      <w:bCs/>
      <w:color w:val="404040"/>
      <w:sz w:val="16"/>
    </w:rPr>
  </w:style>
  <w:style w:type="numbering" w:customStyle="1" w:styleId="Aufzhlung">
    <w:name w:val="Aufzählung"/>
    <w:basedOn w:val="KeineListe"/>
    <w:rsid w:val="00D900CA"/>
    <w:pPr>
      <w:numPr>
        <w:numId w:val="9"/>
      </w:numPr>
    </w:pPr>
  </w:style>
  <w:style w:type="table" w:customStyle="1" w:styleId="Gitternetztabelle1hellAkzent11">
    <w:name w:val="Gitternetztabelle 1 hell  – Akzent 11"/>
    <w:basedOn w:val="NormaleTabelle"/>
    <w:uiPriority w:val="46"/>
    <w:rsid w:val="006E5F83"/>
    <w:tblPr>
      <w:tblStyleRowBandSize w:val="1"/>
      <w:tblStyleColBandSize w:val="1"/>
      <w:tblBorders>
        <w:top w:val="single" w:sz="4" w:space="0" w:color="BFDAE4" w:themeColor="accent1" w:themeTint="66"/>
        <w:left w:val="single" w:sz="4" w:space="0" w:color="BFDAE4" w:themeColor="accent1" w:themeTint="66"/>
        <w:bottom w:val="single" w:sz="4" w:space="0" w:color="BFDAE4" w:themeColor="accent1" w:themeTint="66"/>
        <w:right w:val="single" w:sz="4" w:space="0" w:color="BFDAE4" w:themeColor="accent1" w:themeTint="66"/>
        <w:insideH w:val="single" w:sz="4" w:space="0" w:color="BFDAE4" w:themeColor="accent1" w:themeTint="66"/>
        <w:insideV w:val="single" w:sz="4" w:space="0" w:color="BFDA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C7D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C7D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KeineListe"/>
    <w:rsid w:val="00D900CA"/>
    <w:pPr>
      <w:numPr>
        <w:numId w:val="12"/>
      </w:numPr>
    </w:pPr>
  </w:style>
  <w:style w:type="paragraph" w:styleId="Aufzhlungszeichen4">
    <w:name w:val="List Bullet 4"/>
    <w:basedOn w:val="Standard"/>
    <w:rsid w:val="00B95F91"/>
    <w:pPr>
      <w:numPr>
        <w:numId w:val="13"/>
      </w:numPr>
      <w:contextualSpacing/>
    </w:pPr>
  </w:style>
  <w:style w:type="character" w:customStyle="1" w:styleId="berschrift4Zchn">
    <w:name w:val="Überschrift 4 Zchn"/>
    <w:link w:val="berschrift4"/>
    <w:rsid w:val="00E95760"/>
    <w:rPr>
      <w:rFonts w:ascii="Calibri" w:hAnsi="Calibri"/>
      <w:b/>
      <w:bCs/>
      <w:sz w:val="22"/>
      <w:szCs w:val="28"/>
      <w:lang w:val="de-DE" w:eastAsia="de-DE"/>
    </w:rPr>
  </w:style>
  <w:style w:type="paragraph" w:styleId="Aufzhlungszeichen5">
    <w:name w:val="List Bullet 5"/>
    <w:basedOn w:val="Standard"/>
    <w:rsid w:val="00B95F91"/>
    <w:pPr>
      <w:numPr>
        <w:numId w:val="14"/>
      </w:numPr>
      <w:contextualSpacing/>
    </w:pPr>
  </w:style>
  <w:style w:type="paragraph" w:customStyle="1" w:styleId="Erklrung">
    <w:name w:val="Erklärung"/>
    <w:basedOn w:val="Standard"/>
    <w:next w:val="Standard"/>
    <w:qFormat/>
    <w:rsid w:val="00E95760"/>
    <w:rPr>
      <w:i/>
      <w:color w:val="60A3BC"/>
    </w:rPr>
  </w:style>
  <w:style w:type="character" w:customStyle="1" w:styleId="berschrift2Zchn">
    <w:name w:val="Überschrift 2 Zchn"/>
    <w:link w:val="berschrift2"/>
    <w:rsid w:val="009607E5"/>
    <w:rPr>
      <w:rFonts w:ascii="Calibri" w:hAnsi="Calibr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link w:val="berschrift3"/>
    <w:rsid w:val="009607E5"/>
    <w:rPr>
      <w:rFonts w:ascii="Calibri" w:hAnsi="Calibri" w:cs="Arial"/>
      <w:b/>
      <w:bCs/>
      <w:sz w:val="24"/>
      <w:szCs w:val="26"/>
      <w:lang w:val="de-DE" w:eastAsia="de-DE"/>
    </w:rPr>
  </w:style>
  <w:style w:type="paragraph" w:customStyle="1" w:styleId="FarbigeListe-Akzent11">
    <w:name w:val="Farbige Liste - Akzent 11"/>
    <w:basedOn w:val="Standard"/>
    <w:uiPriority w:val="72"/>
    <w:rsid w:val="00E95760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1815BD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F7D95" w:themeColor="accent1" w:themeShade="BF"/>
      <w:kern w:val="0"/>
      <w:sz w:val="32"/>
      <w:lang w:val="en-US" w:eastAsia="en-US"/>
    </w:rPr>
  </w:style>
  <w:style w:type="character" w:styleId="Platzhaltertext">
    <w:name w:val="Placeholder Text"/>
    <w:basedOn w:val="Absatz-Standardschriftart"/>
    <w:uiPriority w:val="99"/>
    <w:unhideWhenUsed/>
    <w:rsid w:val="00307791"/>
    <w:rPr>
      <w:color w:val="808080"/>
    </w:rPr>
  </w:style>
  <w:style w:type="paragraph" w:customStyle="1" w:styleId="msgClassification">
    <w:name w:val="msg_Classification"/>
    <w:basedOn w:val="Standard"/>
    <w:autoRedefine/>
    <w:qFormat/>
    <w:rsid w:val="00307791"/>
    <w:rPr>
      <w:rFonts w:cs="Calibri"/>
      <w:i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327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3271B"/>
    <w:pPr>
      <w:spacing w:before="0" w:after="160"/>
    </w:pPr>
    <w:rPr>
      <w:rFonts w:asciiTheme="minorHAnsi" w:eastAsiaTheme="minorHAnsi" w:hAnsiTheme="minorHAnsi" w:cstheme="minorBidi"/>
      <w:kern w:val="2"/>
      <w:sz w:val="20"/>
      <w:lang w:eastAsia="en-US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3271B"/>
    <w:rPr>
      <w:rFonts w:asciiTheme="minorHAnsi" w:eastAsiaTheme="minorHAnsi" w:hAnsiTheme="minorHAnsi" w:cstheme="minorBidi"/>
      <w:kern w:val="2"/>
      <w:lang w:val="de-DE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90B43"/>
    <w:pPr>
      <w:spacing w:before="120" w:after="120"/>
    </w:pPr>
    <w:rPr>
      <w:rFonts w:ascii="Calibri" w:eastAsia="Times New Roman" w:hAnsi="Calibri" w:cs="Times New Roman"/>
      <w:b/>
      <w:bCs/>
      <w:kern w:val="0"/>
      <w:lang w:eastAsia="de-DE"/>
      <w14:ligatures w14:val="none"/>
    </w:rPr>
  </w:style>
  <w:style w:type="character" w:customStyle="1" w:styleId="KommentarthemaZchn">
    <w:name w:val="Kommentarthema Zchn"/>
    <w:basedOn w:val="KommentartextZchn"/>
    <w:link w:val="Kommentarthema"/>
    <w:semiHidden/>
    <w:rsid w:val="00890B43"/>
    <w:rPr>
      <w:rFonts w:ascii="Calibri" w:eastAsiaTheme="minorHAnsi" w:hAnsi="Calibri" w:cstheme="minorBidi"/>
      <w:b/>
      <w:bCs/>
      <w:kern w:val="2"/>
      <w:lang w:val="de-DE" w:eastAsia="de-DE"/>
      <w14:ligatures w14:val="standardContextual"/>
    </w:rPr>
  </w:style>
  <w:style w:type="paragraph" w:customStyle="1" w:styleId="whitespace-pre-wrap">
    <w:name w:val="whitespace-pre-wrap"/>
    <w:basedOn w:val="Standard"/>
    <w:rsid w:val="006D7CF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72"/>
    <w:rsid w:val="00725BD4"/>
    <w:pPr>
      <w:ind w:left="720"/>
      <w:contextualSpacing/>
    </w:pPr>
  </w:style>
  <w:style w:type="paragraph" w:customStyle="1" w:styleId="Hinweistext">
    <w:name w:val="Hinweistext"/>
    <w:basedOn w:val="Standard"/>
    <w:link w:val="HinweistextZchn"/>
    <w:qFormat/>
    <w:rsid w:val="005B2B5E"/>
    <w:rPr>
      <w:color w:val="60A3BC" w:themeColor="accent1"/>
    </w:rPr>
  </w:style>
  <w:style w:type="character" w:customStyle="1" w:styleId="HinweistextZchn">
    <w:name w:val="Hinweistext Zchn"/>
    <w:basedOn w:val="Absatz-Standardschriftart"/>
    <w:link w:val="Hinweistext"/>
    <w:rsid w:val="005B2B5E"/>
    <w:rPr>
      <w:rFonts w:ascii="Calibri" w:hAnsi="Calibri"/>
      <w:color w:val="60A3BC" w:themeColor="accent1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msgServices\Arbeitsvorlagen\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53710C8E2F481B81052F1487BFF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20559E-1C0E-44B7-82BB-D54E4BB0ED07}"/>
      </w:docPartPr>
      <w:docPartBody>
        <w:p w:rsidR="00B849CE" w:rsidRDefault="00B849CE">
          <w:pPr>
            <w:pStyle w:val="4053710C8E2F481B81052F1487BFF369"/>
          </w:pPr>
          <w:r w:rsidRPr="00163C39">
            <w:rPr>
              <w:rStyle w:val="Platzhaltertext"/>
            </w:rPr>
            <w:t>Klassifizierung im Assistenten Dokumentenlenkung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3D"/>
    <w:rsid w:val="000306BF"/>
    <w:rsid w:val="00047A9F"/>
    <w:rsid w:val="00090F3D"/>
    <w:rsid w:val="000F3C72"/>
    <w:rsid w:val="002E67A6"/>
    <w:rsid w:val="00337D9C"/>
    <w:rsid w:val="00342DDE"/>
    <w:rsid w:val="003C7533"/>
    <w:rsid w:val="0045266F"/>
    <w:rsid w:val="00481394"/>
    <w:rsid w:val="00483973"/>
    <w:rsid w:val="004D4613"/>
    <w:rsid w:val="005562AB"/>
    <w:rsid w:val="0057694B"/>
    <w:rsid w:val="00707BDA"/>
    <w:rsid w:val="007205D0"/>
    <w:rsid w:val="008361E0"/>
    <w:rsid w:val="0086135D"/>
    <w:rsid w:val="00875892"/>
    <w:rsid w:val="008F26D0"/>
    <w:rsid w:val="0093323B"/>
    <w:rsid w:val="009B2E0E"/>
    <w:rsid w:val="009E3B4A"/>
    <w:rsid w:val="00A12CE9"/>
    <w:rsid w:val="00A73DA4"/>
    <w:rsid w:val="00B849CE"/>
    <w:rsid w:val="00D009E4"/>
    <w:rsid w:val="00E70D71"/>
    <w:rsid w:val="00F05ECD"/>
    <w:rsid w:val="00F763E0"/>
    <w:rsid w:val="00F861A6"/>
    <w:rsid w:val="00F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customStyle="1" w:styleId="4053710C8E2F481B81052F1487BFF369">
    <w:name w:val="4053710C8E2F481B81052F1487BFF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AA3D3780685C0C47A99A0D257496990A" ma:contentTypeVersion="106" ma:contentTypeDescription="Ein neues Dokument erstellen" ma:contentTypeScope="" ma:versionID="5bd343c683a17a442b1327bf5e52f577">
  <xsd:schema xmlns:xsd="http://www.w3.org/2001/XMLSchema" xmlns:xs="http://www.w3.org/2001/XMLSchema" xmlns:p="http://schemas.microsoft.com/office/2006/metadata/properties" xmlns:ns2="f719ecbf-a19d-4b01-ba1f-7ffa0d8a5235" xmlns:ns4="7dca4217-1ca2-4590-9dab-f8ad247981fb" targetNamespace="http://schemas.microsoft.com/office/2006/metadata/properties" ma:root="true" ma:fieldsID="7b47f995d19f2dcf62706a19015db335" ns2:_="" ns4:_="">
    <xsd:import namespace="f719ecbf-a19d-4b01-ba1f-7ffa0d8a5235"/>
    <xsd:import namespace="7dca4217-1ca2-4590-9dab-f8ad247981fb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f51379d-b727-4d41-b08f-dc285de1f5bc}" ma:internalName="TaxCatchAll" ma:showField="CatchAllData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f51379d-b727-4d41-b08f-dc285de1f5bc}" ma:internalName="TaxCatchAllLabel" ma:readOnly="true" ma:showField="CatchAllDataLabel" ma:web="7dca4217-1ca2-4590-9dab-f8ad24798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a4217-1ca2-4590-9dab-f8ad247981fb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fbewahrungBis xmlns="f719ecbf-a19d-4b01-ba1f-7ffa0d8a5235" xsi:nil="true"/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7dca4217-1ca2-4590-9dab-f8ad247981fb">VR64JCZEZAAD-1086413311-231</_dlc_DocId>
    <_dlc_DocIdUrl xmlns="7dca4217-1ca2-4590-9dab-f8ad247981fb">
      <Url>https://msggroup.sharepoint.com/sites/prj-mds-pci/_layouts/15/DocIdRedir.aspx?ID=VR64JCZEZAAD-1086413311-231</Url>
      <Description>VR64JCZEZAAD-1086413311-231</Description>
    </_dlc_DocIdUrl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0FB91863-797D-4588-A775-0D5AF2C7802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8C5C99-AAEB-4406-89A6-59488F2ECB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84B2C0-BF70-4234-8481-7C935D9AE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7dca4217-1ca2-4590-9dab-f8ad24798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5A166A-4677-44DE-9001-9CC4AF551F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2C871E-E8FC-4F05-B006-6A0B03DF2605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7dca4217-1ca2-4590-9dab-f8ad247981fb"/>
  </ds:schemaRefs>
</ds:datastoreItem>
</file>

<file path=customXml/itemProps6.xml><?xml version="1.0" encoding="utf-8"?>
<ds:datastoreItem xmlns:ds="http://schemas.openxmlformats.org/officeDocument/2006/customXml" ds:itemID="{B933B533-4611-462C-A4AC-5CEE127F094D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Standarddokument</Template>
  <TotalTime>0</TotalTime>
  <Pages>5</Pages>
  <Words>104</Words>
  <Characters>1359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1-seitig ohne Deckblatt</vt:lpstr>
    </vt:vector>
  </TitlesOfParts>
  <Manager>[Dokumentverantwortlicher]</Manager>
  <Company>msg systems ag</Company>
  <LinksUpToDate>false</LinksUpToDate>
  <CharactersWithSpaces>1461</CharactersWithSpaces>
  <SharedDoc>false</SharedDoc>
  <HyperlinkBase/>
  <HLinks>
    <vt:vector size="306" baseType="variant"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_Toc171949251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_Toc171949250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_Toc171949249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_Toc171949248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_Toc171949247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_Toc171949246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_Toc171949245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_Toc171949244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_Toc171949243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_Toc171949242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_Toc171949241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_Toc171949240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_Toc171949239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_Toc171949238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_Toc171949237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_Toc171949236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_Toc171949235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_Toc171949234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_Toc171949233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_Toc171949232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_Toc171949231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_Toc171949230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_Toc171949229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_Toc171949228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_Toc171949227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_Toc171949226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_Toc171949225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_Toc171949224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_Toc171949223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_Toc171949222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_Toc171949221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_Toc171949220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_Toc171949219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_Toc171949218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_Toc171949217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_Toc171949216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_Toc171949215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_Toc171949214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_Toc171949213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_Toc171949212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_Toc171949211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_Toc171949210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_Toc171949209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_Toc171949208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_Toc171949207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_Toc171949206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_Toc171949205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_Toc171949204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_Toc171949203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_Toc171949202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_Toc171949201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1-seitig ohne Deckblatt</dc:title>
  <dc:subject/>
  <dc:creator>Svenja Wagner</dc:creator>
  <cp:keywords/>
  <cp:lastModifiedBy>Michael Ludwig</cp:lastModifiedBy>
  <cp:revision>226</cp:revision>
  <cp:lastPrinted>2011-03-24T18:50:00Z</cp:lastPrinted>
  <dcterms:created xsi:type="dcterms:W3CDTF">2024-06-11T03:46:00Z</dcterms:created>
  <dcterms:modified xsi:type="dcterms:W3CDTF">2024-07-26T10:14:00Z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2020-10-19T08:37:54Z</vt:filetime>
  </property>
  <property fmtid="{D5CDD505-2E9C-101B-9397-08002B2CF9AE}" pid="4" name="ContentTypeId">
    <vt:lpwstr>0x010100CB739A34987DFC4799956597BE84C54F00AA3D3780685C0C47A99A0D257496990A</vt:lpwstr>
  </property>
  <property fmtid="{D5CDD505-2E9C-101B-9397-08002B2CF9AE}" pid="5" name="_dlc_DocIdItemGuid">
    <vt:lpwstr>2a643a8d-9194-4eaf-a833-85a1e4848646</vt:lpwstr>
  </property>
  <property fmtid="{D5CDD505-2E9C-101B-9397-08002B2CF9AE}" pid="6" name="msg_status">
    <vt:lpwstr>1;#draft|f1fe2a98-d56b-449d-82ee-cefd9e5def11</vt:lpwstr>
  </property>
  <property fmtid="{D5CDD505-2E9C-101B-9397-08002B2CF9AE}" pid="7" name="MediaServiceImageTags">
    <vt:lpwstr/>
  </property>
  <property fmtid="{D5CDD505-2E9C-101B-9397-08002B2CF9AE}" pid="8" name="lcf76f155ced4ddcb4097134ff3c332f">
    <vt:lpwstr/>
  </property>
  <property fmtid="{D5CDD505-2E9C-101B-9397-08002B2CF9AE}" pid="9" name="msg_firma">
    <vt:lpwstr/>
  </property>
</Properties>
</file>